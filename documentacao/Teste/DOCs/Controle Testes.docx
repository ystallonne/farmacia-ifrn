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490FD" w14:textId="77777777" w:rsidR="00B67833" w:rsidRDefault="00B67833" w:rsidP="006908A1">
      <w:pPr>
        <w:rPr>
          <w:rFonts w:asciiTheme="majorHAnsi" w:hAnsiTheme="majorHAnsi"/>
          <w:lang w:val="pt-BR"/>
        </w:rPr>
      </w:pPr>
      <w:bookmarkStart w:id="0" w:name="_GoBack"/>
      <w:bookmarkEnd w:id="0"/>
    </w:p>
    <w:p w14:paraId="6BEAF95F" w14:textId="77777777" w:rsidR="00123A4C" w:rsidRDefault="00123A4C" w:rsidP="00B67833">
      <w:pPr>
        <w:pStyle w:val="ListParagraph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B67833">
        <w:rPr>
          <w:rFonts w:asciiTheme="majorHAnsi" w:hAnsiTheme="majorHAnsi"/>
          <w:lang w:val="pt-BR"/>
        </w:rPr>
        <w:t>CADASTRO DE FUNCIONARIOS</w:t>
      </w:r>
      <w:r w:rsidR="00B67833">
        <w:rPr>
          <w:rFonts w:asciiTheme="majorHAnsi" w:hAnsiTheme="majorHAnsi"/>
          <w:lang w:val="pt-BR"/>
        </w:rPr>
        <w:t xml:space="preserve"> (FILIAL)</w:t>
      </w:r>
      <w:r w:rsidRPr="00B67833">
        <w:rPr>
          <w:rFonts w:asciiTheme="majorHAnsi" w:hAnsiTheme="majorHAnsi"/>
          <w:lang w:val="pt-BR"/>
        </w:rPr>
        <w:t>:</w:t>
      </w:r>
    </w:p>
    <w:p w14:paraId="306DABF2" w14:textId="77777777" w:rsidR="00B67833" w:rsidRPr="00B67833" w:rsidRDefault="00B67833" w:rsidP="00B67833">
      <w:pPr>
        <w:pStyle w:val="ListParagraph"/>
        <w:rPr>
          <w:rFonts w:asciiTheme="majorHAnsi" w:hAnsiTheme="majorHAnsi"/>
          <w:lang w:val="pt-BR"/>
        </w:rPr>
      </w:pPr>
    </w:p>
    <w:tbl>
      <w:tblPr>
        <w:tblStyle w:val="ColorfulList-Accent1"/>
        <w:tblW w:w="10330" w:type="dxa"/>
        <w:tblLook w:val="04A0" w:firstRow="1" w:lastRow="0" w:firstColumn="1" w:lastColumn="0" w:noHBand="0" w:noVBand="1"/>
      </w:tblPr>
      <w:tblGrid>
        <w:gridCol w:w="1492"/>
        <w:gridCol w:w="1387"/>
        <w:gridCol w:w="1638"/>
        <w:gridCol w:w="1911"/>
        <w:gridCol w:w="2140"/>
        <w:gridCol w:w="1762"/>
      </w:tblGrid>
      <w:tr w:rsidR="006B12DA" w:rsidRPr="00B67833" w14:paraId="46FB6663" w14:textId="77777777" w:rsidTr="00777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A6A3542" w14:textId="77777777" w:rsidR="00123A4C" w:rsidRPr="00B67833" w:rsidRDefault="00123A4C" w:rsidP="00AB207E">
            <w:pPr>
              <w:jc w:val="center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</w:t>
            </w:r>
          </w:p>
        </w:tc>
        <w:tc>
          <w:tcPr>
            <w:tcW w:w="1387" w:type="dxa"/>
          </w:tcPr>
          <w:p w14:paraId="578A16B7" w14:textId="77777777" w:rsidR="00123A4C" w:rsidRPr="00B67833" w:rsidRDefault="00123A4C" w:rsidP="00AB2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Par</w:t>
            </w:r>
            <w:r w:rsidR="000874A2" w:rsidRPr="00B67833">
              <w:rPr>
                <w:rFonts w:asciiTheme="majorHAnsi" w:hAnsiTheme="majorHAnsi"/>
                <w:sz w:val="18"/>
                <w:lang w:val="pt-BR"/>
              </w:rPr>
              <w:t>â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>metro</w:t>
            </w:r>
          </w:p>
        </w:tc>
        <w:tc>
          <w:tcPr>
            <w:tcW w:w="1638" w:type="dxa"/>
          </w:tcPr>
          <w:p w14:paraId="6796607E" w14:textId="77777777" w:rsidR="00123A4C" w:rsidRPr="00B67833" w:rsidRDefault="00123A4C" w:rsidP="00AB2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Sugerido</w:t>
            </w:r>
          </w:p>
        </w:tc>
        <w:tc>
          <w:tcPr>
            <w:tcW w:w="1911" w:type="dxa"/>
          </w:tcPr>
          <w:p w14:paraId="0F009ED6" w14:textId="77777777" w:rsidR="00123A4C" w:rsidRPr="00B67833" w:rsidRDefault="00123A4C" w:rsidP="00AB2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Esperado</w:t>
            </w:r>
          </w:p>
        </w:tc>
        <w:tc>
          <w:tcPr>
            <w:tcW w:w="2140" w:type="dxa"/>
          </w:tcPr>
          <w:p w14:paraId="25DA4226" w14:textId="77777777" w:rsidR="00123A4C" w:rsidRPr="00B67833" w:rsidRDefault="00D54D1A" w:rsidP="00AB2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Não </w:t>
            </w:r>
            <w:r w:rsidR="00123A4C" w:rsidRPr="00B67833">
              <w:rPr>
                <w:rFonts w:asciiTheme="majorHAnsi" w:hAnsiTheme="majorHAnsi"/>
                <w:sz w:val="18"/>
                <w:lang w:val="pt-BR"/>
              </w:rPr>
              <w:t>esperado</w:t>
            </w:r>
          </w:p>
        </w:tc>
        <w:tc>
          <w:tcPr>
            <w:tcW w:w="1762" w:type="dxa"/>
          </w:tcPr>
          <w:p w14:paraId="41286D71" w14:textId="77777777" w:rsidR="00123A4C" w:rsidRPr="00B67833" w:rsidRDefault="00123A4C" w:rsidP="00AB20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Solução</w:t>
            </w:r>
          </w:p>
        </w:tc>
      </w:tr>
      <w:tr w:rsidR="00D54D1A" w:rsidRPr="006908A1" w14:paraId="4D71187F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3593B1BE" w14:textId="77777777" w:rsidR="00123A4C" w:rsidRPr="00B67833" w:rsidRDefault="00123A4C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Nome</w:t>
            </w:r>
          </w:p>
        </w:tc>
        <w:tc>
          <w:tcPr>
            <w:tcW w:w="1387" w:type="dxa"/>
          </w:tcPr>
          <w:p w14:paraId="7E168E53" w14:textId="77777777" w:rsidR="00123A4C" w:rsidRPr="00B67833" w:rsidRDefault="0012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425F1138" w14:textId="77777777" w:rsidR="00123A4C" w:rsidRPr="00B67833" w:rsidRDefault="00B6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>
              <w:rPr>
                <w:rFonts w:asciiTheme="majorHAnsi" w:hAnsiTheme="majorHAnsi"/>
                <w:sz w:val="18"/>
                <w:lang w:val="pt-BR"/>
              </w:rPr>
              <w:t>Letras em caixa alta,</w:t>
            </w:r>
            <w:r w:rsidR="00123A4C" w:rsidRPr="00B67833">
              <w:rPr>
                <w:rFonts w:asciiTheme="majorHAnsi" w:hAnsiTheme="majorHAnsi"/>
                <w:sz w:val="18"/>
                <w:lang w:val="pt-BR"/>
              </w:rPr>
              <w:t xml:space="preserve"> sem abreviaturas</w:t>
            </w:r>
            <w:r w:rsidR="00B579DD" w:rsidRPr="00B67833">
              <w:rPr>
                <w:rFonts w:asciiTheme="majorHAnsi" w:hAnsiTheme="majorHAnsi"/>
                <w:sz w:val="18"/>
                <w:lang w:val="pt-BR"/>
              </w:rPr>
              <w:t>.</w:t>
            </w:r>
          </w:p>
        </w:tc>
        <w:tc>
          <w:tcPr>
            <w:tcW w:w="1911" w:type="dxa"/>
          </w:tcPr>
          <w:p w14:paraId="54246FFA" w14:textId="77777777" w:rsidR="00123A4C" w:rsidRPr="00B67833" w:rsidRDefault="00B579DD" w:rsidP="00B5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String não numérica de 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d</w:t>
            </w:r>
            <w:r w:rsidR="00123A4C" w:rsidRPr="00B67833">
              <w:rPr>
                <w:rFonts w:asciiTheme="majorHAnsi" w:hAnsiTheme="majorHAnsi"/>
                <w:sz w:val="18"/>
                <w:lang w:val="pt-BR"/>
              </w:rPr>
              <w:t>ado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s</w:t>
            </w:r>
            <w:r w:rsidR="00123A4C" w:rsidRPr="00B67833">
              <w:rPr>
                <w:rFonts w:asciiTheme="majorHAnsi" w:hAnsiTheme="majorHAnsi"/>
                <w:sz w:val="18"/>
                <w:lang w:val="pt-BR"/>
              </w:rPr>
              <w:t xml:space="preserve"> </w:t>
            </w:r>
          </w:p>
        </w:tc>
        <w:tc>
          <w:tcPr>
            <w:tcW w:w="2140" w:type="dxa"/>
          </w:tcPr>
          <w:p w14:paraId="14E8B379" w14:textId="77777777" w:rsidR="00123A4C" w:rsidRPr="00B67833" w:rsidRDefault="00123A4C" w:rsidP="00B5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</w:t>
            </w:r>
            <w:r w:rsidR="00B579DD" w:rsidRPr="00B67833">
              <w:rPr>
                <w:rFonts w:asciiTheme="majorHAnsi" w:hAnsiTheme="majorHAnsi"/>
                <w:sz w:val="18"/>
                <w:lang w:val="pt-BR"/>
              </w:rPr>
              <w:t>, qtde de caracteres maior que o do banco (exception)</w:t>
            </w:r>
          </w:p>
        </w:tc>
        <w:tc>
          <w:tcPr>
            <w:tcW w:w="1762" w:type="dxa"/>
          </w:tcPr>
          <w:p w14:paraId="3E39E0C7" w14:textId="77777777" w:rsidR="00123A4C" w:rsidRPr="00B67833" w:rsidRDefault="00B579DD" w:rsidP="00B5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Verificação do </w:t>
            </w:r>
            <w:r w:rsidR="00B67833" w:rsidRPr="00B67833">
              <w:rPr>
                <w:rFonts w:asciiTheme="majorHAnsi" w:hAnsiTheme="majorHAnsi"/>
                <w:sz w:val="18"/>
                <w:lang w:val="pt-BR"/>
              </w:rPr>
              <w:t>parâmetro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  ao final de cada campo.</w:t>
            </w:r>
          </w:p>
        </w:tc>
      </w:tr>
      <w:tr w:rsidR="00D54D1A" w:rsidRPr="006908A1" w14:paraId="7B0F1E81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6C590B0" w14:textId="77777777" w:rsidR="00123A4C" w:rsidRPr="00B67833" w:rsidRDefault="00123A4C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CPF</w:t>
            </w:r>
          </w:p>
        </w:tc>
        <w:tc>
          <w:tcPr>
            <w:tcW w:w="1387" w:type="dxa"/>
          </w:tcPr>
          <w:p w14:paraId="644C6D87" w14:textId="77777777" w:rsidR="00123A4C" w:rsidRPr="00B67833" w:rsidRDefault="00B5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6312B9B8" w14:textId="77777777" w:rsidR="00123A4C" w:rsidRPr="00B67833" w:rsidRDefault="00B579DD" w:rsidP="00B5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11 digitos</w:t>
            </w:r>
          </w:p>
        </w:tc>
        <w:tc>
          <w:tcPr>
            <w:tcW w:w="1911" w:type="dxa"/>
          </w:tcPr>
          <w:p w14:paraId="606BB457" w14:textId="77777777" w:rsidR="00123A4C" w:rsidRPr="00B67833" w:rsidRDefault="00B579DD" w:rsidP="00B6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Campo 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com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 dígitos 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 xml:space="preserve">apenas 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>numericos</w:t>
            </w:r>
          </w:p>
        </w:tc>
        <w:tc>
          <w:tcPr>
            <w:tcW w:w="2140" w:type="dxa"/>
          </w:tcPr>
          <w:p w14:paraId="1EF2480C" w14:textId="77777777" w:rsidR="00123A4C" w:rsidRPr="00B67833" w:rsidRDefault="00B579DD" w:rsidP="00B5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Cpf inval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ido, uso de símbolos ou campo não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 completo</w:t>
            </w:r>
          </w:p>
        </w:tc>
        <w:tc>
          <w:tcPr>
            <w:tcW w:w="1762" w:type="dxa"/>
          </w:tcPr>
          <w:p w14:paraId="4FC2B10D" w14:textId="77777777" w:rsidR="00123A4C" w:rsidRPr="00B67833" w:rsidRDefault="00B6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</w:t>
            </w:r>
            <w:r w:rsidR="00EB1200" w:rsidRPr="00B67833">
              <w:rPr>
                <w:rFonts w:asciiTheme="majorHAnsi" w:hAnsiTheme="majorHAnsi"/>
                <w:sz w:val="18"/>
                <w:lang w:val="pt-BR"/>
              </w:rPr>
              <w:t xml:space="preserve"> CPF e do parâmetro ao final de cada campo.</w:t>
            </w:r>
          </w:p>
        </w:tc>
      </w:tr>
      <w:tr w:rsidR="00D54D1A" w:rsidRPr="006908A1" w14:paraId="53B3EB9F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E123274" w14:textId="77777777" w:rsidR="00123A4C" w:rsidRPr="00B67833" w:rsidRDefault="00123A4C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RG</w:t>
            </w:r>
          </w:p>
        </w:tc>
        <w:tc>
          <w:tcPr>
            <w:tcW w:w="1387" w:type="dxa"/>
          </w:tcPr>
          <w:p w14:paraId="6B263BB8" w14:textId="77777777" w:rsidR="00123A4C" w:rsidRPr="00B67833" w:rsidRDefault="00EC623B" w:rsidP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34CDE8CC" w14:textId="77777777" w:rsidR="00123A4C" w:rsidRPr="00B67833" w:rsidRDefault="00EC623B" w:rsidP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7 digitos</w:t>
            </w:r>
          </w:p>
        </w:tc>
        <w:tc>
          <w:tcPr>
            <w:tcW w:w="1911" w:type="dxa"/>
          </w:tcPr>
          <w:p w14:paraId="5A68A3C3" w14:textId="77777777" w:rsidR="00123A4C" w:rsidRPr="00B67833" w:rsidRDefault="00B6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Campo </w:t>
            </w:r>
            <w:r>
              <w:rPr>
                <w:rFonts w:asciiTheme="majorHAnsi" w:hAnsiTheme="majorHAnsi"/>
                <w:sz w:val="18"/>
                <w:lang w:val="pt-BR"/>
              </w:rPr>
              <w:t>com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 dígitos </w:t>
            </w:r>
            <w:r>
              <w:rPr>
                <w:rFonts w:asciiTheme="majorHAnsi" w:hAnsiTheme="majorHAnsi"/>
                <w:sz w:val="18"/>
                <w:lang w:val="pt-BR"/>
              </w:rPr>
              <w:t xml:space="preserve">apenas 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>numericos</w:t>
            </w:r>
          </w:p>
        </w:tc>
        <w:tc>
          <w:tcPr>
            <w:tcW w:w="2140" w:type="dxa"/>
          </w:tcPr>
          <w:p w14:paraId="7B5F5EE1" w14:textId="77777777" w:rsidR="00123A4C" w:rsidRPr="00B67833" w:rsidRDefault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alfabéticos, campo vazio ou números com separadores</w:t>
            </w:r>
          </w:p>
        </w:tc>
        <w:tc>
          <w:tcPr>
            <w:tcW w:w="1762" w:type="dxa"/>
          </w:tcPr>
          <w:p w14:paraId="14C7E549" w14:textId="77777777" w:rsidR="00123A4C" w:rsidRPr="00B67833" w:rsidRDefault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campo e verificação do parâmetro ao final de cada campo</w:t>
            </w:r>
          </w:p>
        </w:tc>
      </w:tr>
      <w:tr w:rsidR="00D54D1A" w:rsidRPr="006908A1" w14:paraId="1969561B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38632541" w14:textId="77777777" w:rsidR="00123A4C" w:rsidRPr="00B67833" w:rsidRDefault="00123A4C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Emissor</w:t>
            </w:r>
          </w:p>
        </w:tc>
        <w:tc>
          <w:tcPr>
            <w:tcW w:w="1387" w:type="dxa"/>
          </w:tcPr>
          <w:p w14:paraId="4E98F712" w14:textId="77777777" w:rsidR="00123A4C" w:rsidRPr="00B67833" w:rsidRDefault="00EC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D4B39D1" w14:textId="77777777" w:rsidR="00123A4C" w:rsidRPr="00B67833" w:rsidRDefault="00EC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Sigla do órgão competente</w:t>
            </w:r>
          </w:p>
        </w:tc>
        <w:tc>
          <w:tcPr>
            <w:tcW w:w="1911" w:type="dxa"/>
          </w:tcPr>
          <w:p w14:paraId="29F5DD52" w14:textId="77777777" w:rsidR="00123A4C" w:rsidRPr="00B67833" w:rsidRDefault="00EC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2140" w:type="dxa"/>
          </w:tcPr>
          <w:p w14:paraId="583856D3" w14:textId="77777777" w:rsidR="00123A4C" w:rsidRPr="00B67833" w:rsidRDefault="00EC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numéricos , campo vazio, simbolos</w:t>
            </w:r>
          </w:p>
        </w:tc>
        <w:tc>
          <w:tcPr>
            <w:tcW w:w="1762" w:type="dxa"/>
          </w:tcPr>
          <w:p w14:paraId="0467B3CC" w14:textId="77777777" w:rsidR="00123A4C" w:rsidRPr="00B67833" w:rsidRDefault="00EC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Combobox com lista de órgãos.</w:t>
            </w:r>
          </w:p>
        </w:tc>
      </w:tr>
      <w:tr w:rsidR="00D54D1A" w:rsidRPr="00B67833" w14:paraId="7BFF68D0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918F7BD" w14:textId="77777777" w:rsidR="00123A4C" w:rsidRPr="00B67833" w:rsidRDefault="00123A4C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Dt.Nasc</w:t>
            </w:r>
          </w:p>
        </w:tc>
        <w:tc>
          <w:tcPr>
            <w:tcW w:w="1387" w:type="dxa"/>
          </w:tcPr>
          <w:p w14:paraId="4DE4F4C3" w14:textId="77777777" w:rsidR="00123A4C" w:rsidRPr="00B67833" w:rsidRDefault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Data</w:t>
            </w:r>
          </w:p>
        </w:tc>
        <w:tc>
          <w:tcPr>
            <w:tcW w:w="1638" w:type="dxa"/>
          </w:tcPr>
          <w:p w14:paraId="638EB448" w14:textId="77777777" w:rsidR="00123A4C" w:rsidRPr="00B67833" w:rsidRDefault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Data com 8 digitos</w:t>
            </w:r>
          </w:p>
        </w:tc>
        <w:tc>
          <w:tcPr>
            <w:tcW w:w="1911" w:type="dxa"/>
          </w:tcPr>
          <w:p w14:paraId="74A70705" w14:textId="77777777" w:rsidR="00123A4C" w:rsidRPr="00B67833" w:rsidRDefault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Data no formato dd/mm/aaaa</w:t>
            </w:r>
          </w:p>
        </w:tc>
        <w:tc>
          <w:tcPr>
            <w:tcW w:w="2140" w:type="dxa"/>
          </w:tcPr>
          <w:p w14:paraId="46C534FD" w14:textId="77777777" w:rsidR="00123A4C" w:rsidRPr="00B67833" w:rsidRDefault="00EC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Ano anterior a 1900, caracteres alfabéticos, símbolos, formato incorreto</w:t>
            </w:r>
          </w:p>
        </w:tc>
        <w:tc>
          <w:tcPr>
            <w:tcW w:w="1762" w:type="dxa"/>
          </w:tcPr>
          <w:p w14:paraId="168EB696" w14:textId="77777777" w:rsidR="00123A4C" w:rsidRPr="00B67833" w:rsidRDefault="000874A2" w:rsidP="00087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 Dica de campo</w:t>
            </w:r>
          </w:p>
        </w:tc>
      </w:tr>
      <w:tr w:rsidR="00D54D1A" w:rsidRPr="006908A1" w14:paraId="2D4C430D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064E8FA" w14:textId="77777777" w:rsidR="00123A4C" w:rsidRPr="00B67833" w:rsidRDefault="00123A4C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Natural</w:t>
            </w:r>
            <w:r w:rsidR="000874A2" w:rsidRPr="00B67833">
              <w:rPr>
                <w:rFonts w:asciiTheme="majorHAnsi" w:hAnsiTheme="majorHAnsi"/>
                <w:sz w:val="18"/>
                <w:lang w:val="pt-BR"/>
              </w:rPr>
              <w:t>idade</w:t>
            </w:r>
          </w:p>
        </w:tc>
        <w:tc>
          <w:tcPr>
            <w:tcW w:w="1387" w:type="dxa"/>
          </w:tcPr>
          <w:p w14:paraId="0A4A8A94" w14:textId="77777777" w:rsidR="00123A4C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68B2F561" w14:textId="77777777" w:rsidR="00123A4C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alta,  sem abreviaturas.</w:t>
            </w:r>
          </w:p>
        </w:tc>
        <w:tc>
          <w:tcPr>
            <w:tcW w:w="1911" w:type="dxa"/>
          </w:tcPr>
          <w:p w14:paraId="347C6B1F" w14:textId="77777777" w:rsidR="00123A4C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</w:t>
            </w:r>
          </w:p>
        </w:tc>
        <w:tc>
          <w:tcPr>
            <w:tcW w:w="2140" w:type="dxa"/>
          </w:tcPr>
          <w:p w14:paraId="242658C8" w14:textId="77777777" w:rsidR="00123A4C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(exception), campo vazio</w:t>
            </w:r>
          </w:p>
        </w:tc>
        <w:tc>
          <w:tcPr>
            <w:tcW w:w="1762" w:type="dxa"/>
          </w:tcPr>
          <w:p w14:paraId="6E28C64C" w14:textId="77777777" w:rsidR="00123A4C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</w:t>
            </w:r>
          </w:p>
        </w:tc>
      </w:tr>
      <w:tr w:rsidR="00D54D1A" w:rsidRPr="006908A1" w14:paraId="0CD7D222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61B523DC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Nacionalidade</w:t>
            </w:r>
          </w:p>
        </w:tc>
        <w:tc>
          <w:tcPr>
            <w:tcW w:w="1387" w:type="dxa"/>
          </w:tcPr>
          <w:p w14:paraId="7D2D9C77" w14:textId="77777777" w:rsidR="000874A2" w:rsidRPr="00B67833" w:rsidRDefault="000874A2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9D8707F" w14:textId="77777777" w:rsidR="000874A2" w:rsidRPr="00B67833" w:rsidRDefault="000874A2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alta,  sem abreviaturas.</w:t>
            </w:r>
          </w:p>
        </w:tc>
        <w:tc>
          <w:tcPr>
            <w:tcW w:w="1911" w:type="dxa"/>
          </w:tcPr>
          <w:p w14:paraId="5F60AE4C" w14:textId="77777777" w:rsidR="000874A2" w:rsidRPr="00B67833" w:rsidRDefault="000874A2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</w:t>
            </w:r>
          </w:p>
        </w:tc>
        <w:tc>
          <w:tcPr>
            <w:tcW w:w="2140" w:type="dxa"/>
          </w:tcPr>
          <w:p w14:paraId="1B0B849C" w14:textId="77777777" w:rsidR="000874A2" w:rsidRPr="00B67833" w:rsidRDefault="000874A2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(exception), campo vazio</w:t>
            </w:r>
          </w:p>
        </w:tc>
        <w:tc>
          <w:tcPr>
            <w:tcW w:w="1762" w:type="dxa"/>
          </w:tcPr>
          <w:p w14:paraId="23EB16D6" w14:textId="77777777" w:rsidR="000874A2" w:rsidRPr="00B67833" w:rsidRDefault="000874A2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</w:t>
            </w:r>
          </w:p>
        </w:tc>
      </w:tr>
      <w:tr w:rsidR="00D54D1A" w:rsidRPr="006908A1" w14:paraId="6A10E4B2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EA51347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CEP</w:t>
            </w:r>
          </w:p>
        </w:tc>
        <w:tc>
          <w:tcPr>
            <w:tcW w:w="1387" w:type="dxa"/>
          </w:tcPr>
          <w:p w14:paraId="2DE17C16" w14:textId="77777777" w:rsidR="000874A2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3E62240B" w14:textId="77777777" w:rsidR="000874A2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8 digitos</w:t>
            </w:r>
          </w:p>
        </w:tc>
        <w:tc>
          <w:tcPr>
            <w:tcW w:w="1911" w:type="dxa"/>
          </w:tcPr>
          <w:p w14:paraId="560DA1D8" w14:textId="77777777" w:rsidR="000874A2" w:rsidRPr="00B67833" w:rsidRDefault="00B6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Campo </w:t>
            </w:r>
            <w:r>
              <w:rPr>
                <w:rFonts w:asciiTheme="majorHAnsi" w:hAnsiTheme="majorHAnsi"/>
                <w:sz w:val="18"/>
                <w:lang w:val="pt-BR"/>
              </w:rPr>
              <w:t>com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 dígitos </w:t>
            </w:r>
            <w:r>
              <w:rPr>
                <w:rFonts w:asciiTheme="majorHAnsi" w:hAnsiTheme="majorHAnsi"/>
                <w:sz w:val="18"/>
                <w:lang w:val="pt-BR"/>
              </w:rPr>
              <w:t xml:space="preserve">apenas 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t>numericos</w:t>
            </w:r>
          </w:p>
        </w:tc>
        <w:tc>
          <w:tcPr>
            <w:tcW w:w="2140" w:type="dxa"/>
          </w:tcPr>
          <w:p w14:paraId="6406D23A" w14:textId="77777777" w:rsidR="000874A2" w:rsidRPr="00B67833" w:rsidRDefault="00087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preenchido com zeros, numero com separadores</w:t>
            </w:r>
          </w:p>
        </w:tc>
        <w:tc>
          <w:tcPr>
            <w:tcW w:w="1762" w:type="dxa"/>
          </w:tcPr>
          <w:p w14:paraId="74BBF773" w14:textId="77777777" w:rsidR="000874A2" w:rsidRPr="00B67833" w:rsidRDefault="000874A2" w:rsidP="006B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dos valores iniciais do parâmetro</w:t>
            </w:r>
            <w:r w:rsidR="006B12DA" w:rsidRPr="00B67833">
              <w:rPr>
                <w:rFonts w:asciiTheme="majorHAnsi" w:hAnsiTheme="majorHAnsi"/>
                <w:sz w:val="18"/>
                <w:lang w:val="pt-BR"/>
              </w:rPr>
              <w:t>.</w:t>
            </w:r>
          </w:p>
        </w:tc>
      </w:tr>
      <w:tr w:rsidR="00D54D1A" w:rsidRPr="006908A1" w14:paraId="6A2FD3E9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5226C7D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Logradouro</w:t>
            </w:r>
          </w:p>
        </w:tc>
        <w:tc>
          <w:tcPr>
            <w:tcW w:w="1387" w:type="dxa"/>
          </w:tcPr>
          <w:p w14:paraId="34A8B97F" w14:textId="77777777" w:rsidR="000874A2" w:rsidRPr="00B67833" w:rsidRDefault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47E11EEB" w14:textId="77777777" w:rsidR="000874A2" w:rsidRPr="00B67833" w:rsidRDefault="006B12DA" w:rsidP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caracteres, Letras em caixa alta.</w:t>
            </w:r>
          </w:p>
        </w:tc>
        <w:tc>
          <w:tcPr>
            <w:tcW w:w="1911" w:type="dxa"/>
          </w:tcPr>
          <w:p w14:paraId="226BF8C9" w14:textId="77777777" w:rsidR="000874A2" w:rsidRPr="00B67833" w:rsidRDefault="006B12DA" w:rsidP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Dado, podendo ter abreviação no inicio</w:t>
            </w:r>
          </w:p>
        </w:tc>
        <w:tc>
          <w:tcPr>
            <w:tcW w:w="2140" w:type="dxa"/>
          </w:tcPr>
          <w:p w14:paraId="23340193" w14:textId="77777777" w:rsidR="000874A2" w:rsidRPr="00B67833" w:rsidRDefault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1D2D33FB" w14:textId="77777777" w:rsidR="000874A2" w:rsidRPr="00B67833" w:rsidRDefault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ou parametrização do sistema</w:t>
            </w:r>
          </w:p>
        </w:tc>
      </w:tr>
      <w:tr w:rsidR="000874A2" w:rsidRPr="006908A1" w14:paraId="0FDA3F1E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7E18688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</w:t>
            </w:r>
          </w:p>
        </w:tc>
        <w:tc>
          <w:tcPr>
            <w:tcW w:w="1387" w:type="dxa"/>
          </w:tcPr>
          <w:p w14:paraId="31F2F709" w14:textId="77777777" w:rsidR="000874A2" w:rsidRPr="00B67833" w:rsidRDefault="006B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50FBCFC3" w14:textId="77777777" w:rsidR="000874A2" w:rsidRPr="00B67833" w:rsidRDefault="006B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4 digitos</w:t>
            </w:r>
          </w:p>
        </w:tc>
        <w:tc>
          <w:tcPr>
            <w:tcW w:w="1911" w:type="dxa"/>
          </w:tcPr>
          <w:p w14:paraId="675E4E38" w14:textId="77777777" w:rsidR="000874A2" w:rsidRPr="00B67833" w:rsidRDefault="006B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</w:t>
            </w:r>
          </w:p>
        </w:tc>
        <w:tc>
          <w:tcPr>
            <w:tcW w:w="2140" w:type="dxa"/>
          </w:tcPr>
          <w:p w14:paraId="27EBA724" w14:textId="77777777" w:rsidR="000874A2" w:rsidRPr="00B67833" w:rsidRDefault="006B12DA" w:rsidP="006B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letras ou simbolos, qtde de caracteres maior que o do banco (exception)</w:t>
            </w:r>
          </w:p>
        </w:tc>
        <w:tc>
          <w:tcPr>
            <w:tcW w:w="1762" w:type="dxa"/>
          </w:tcPr>
          <w:p w14:paraId="1677E008" w14:textId="77777777" w:rsidR="000874A2" w:rsidRPr="00B67833" w:rsidRDefault="006B1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formato, preenchimento com zeros campo vazio.</w:t>
            </w:r>
          </w:p>
        </w:tc>
      </w:tr>
      <w:tr w:rsidR="000874A2" w:rsidRPr="006908A1" w14:paraId="749FABE7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2B41BD1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Complem</w:t>
            </w:r>
            <w:r w:rsidR="006B12DA" w:rsidRPr="00B67833">
              <w:rPr>
                <w:rFonts w:asciiTheme="majorHAnsi" w:hAnsiTheme="majorHAnsi"/>
                <w:sz w:val="18"/>
                <w:lang w:val="pt-BR"/>
              </w:rPr>
              <w:t>ento</w:t>
            </w:r>
          </w:p>
        </w:tc>
        <w:tc>
          <w:tcPr>
            <w:tcW w:w="1387" w:type="dxa"/>
          </w:tcPr>
          <w:p w14:paraId="129C0A6E" w14:textId="77777777" w:rsidR="000874A2" w:rsidRPr="00B67833" w:rsidRDefault="006B12DA" w:rsidP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alfanumerica</w:t>
            </w:r>
          </w:p>
        </w:tc>
        <w:tc>
          <w:tcPr>
            <w:tcW w:w="1638" w:type="dxa"/>
          </w:tcPr>
          <w:p w14:paraId="0748C7DA" w14:textId="77777777" w:rsidR="000874A2" w:rsidRPr="00B67833" w:rsidRDefault="006B12DA" w:rsidP="006B1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</w:t>
            </w:r>
          </w:p>
        </w:tc>
        <w:tc>
          <w:tcPr>
            <w:tcW w:w="1911" w:type="dxa"/>
          </w:tcPr>
          <w:p w14:paraId="0E2797EB" w14:textId="77777777" w:rsidR="000874A2" w:rsidRPr="00B67833" w:rsidRDefault="00D54D1A" w:rsidP="00D5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alfanumérica sem espaço em branco no inicio do campo</w:t>
            </w:r>
          </w:p>
        </w:tc>
        <w:tc>
          <w:tcPr>
            <w:tcW w:w="2140" w:type="dxa"/>
          </w:tcPr>
          <w:p w14:paraId="1FFBBBCF" w14:textId="77777777" w:rsidR="000874A2" w:rsidRPr="00B67833" w:rsidRDefault="00D5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Simbolos ou caracteres especiais, qtde de caracteres maior que o do banco (exception)</w:t>
            </w:r>
          </w:p>
        </w:tc>
        <w:tc>
          <w:tcPr>
            <w:tcW w:w="1762" w:type="dxa"/>
          </w:tcPr>
          <w:p w14:paraId="1760B8D6" w14:textId="77777777" w:rsidR="000874A2" w:rsidRPr="00B67833" w:rsidRDefault="00D54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u w:val="single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0874A2" w:rsidRPr="006908A1" w14:paraId="4959513E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C92A5AB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Bairro</w:t>
            </w:r>
          </w:p>
        </w:tc>
        <w:tc>
          <w:tcPr>
            <w:tcW w:w="1387" w:type="dxa"/>
          </w:tcPr>
          <w:p w14:paraId="10EA6891" w14:textId="77777777" w:rsidR="000874A2" w:rsidRPr="00B67833" w:rsidRDefault="003A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0BBA352E" w14:textId="77777777" w:rsidR="000874A2" w:rsidRPr="00B67833" w:rsidRDefault="003A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</w:t>
            </w:r>
          </w:p>
        </w:tc>
        <w:tc>
          <w:tcPr>
            <w:tcW w:w="1911" w:type="dxa"/>
          </w:tcPr>
          <w:p w14:paraId="0196E986" w14:textId="77777777" w:rsidR="000874A2" w:rsidRPr="00B67833" w:rsidRDefault="003A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alfanumérica sem espaço em branco no inicio do campo</w:t>
            </w:r>
          </w:p>
        </w:tc>
        <w:tc>
          <w:tcPr>
            <w:tcW w:w="2140" w:type="dxa"/>
          </w:tcPr>
          <w:p w14:paraId="15897BEB" w14:textId="77777777" w:rsidR="000874A2" w:rsidRPr="00B67833" w:rsidRDefault="003A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Numeros, campo vazio, caracteres especiais, qtde de caracteres maior que o do banco (exception)</w:t>
            </w:r>
          </w:p>
        </w:tc>
        <w:tc>
          <w:tcPr>
            <w:tcW w:w="1762" w:type="dxa"/>
          </w:tcPr>
          <w:p w14:paraId="5663AFBA" w14:textId="77777777" w:rsidR="000874A2" w:rsidRPr="00B67833" w:rsidRDefault="003A5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0874A2" w:rsidRPr="006908A1" w14:paraId="52C7989A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28E9171" w14:textId="77777777" w:rsidR="000874A2" w:rsidRPr="00B67833" w:rsidRDefault="000874A2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País</w:t>
            </w:r>
          </w:p>
        </w:tc>
        <w:tc>
          <w:tcPr>
            <w:tcW w:w="1387" w:type="dxa"/>
          </w:tcPr>
          <w:p w14:paraId="326E4E54" w14:textId="77777777" w:rsidR="000874A2" w:rsidRPr="00B67833" w:rsidRDefault="00C4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Enum</w:t>
            </w:r>
          </w:p>
        </w:tc>
        <w:tc>
          <w:tcPr>
            <w:tcW w:w="1638" w:type="dxa"/>
          </w:tcPr>
          <w:p w14:paraId="4CBFC1C9" w14:textId="77777777" w:rsidR="000874A2" w:rsidRPr="00B67833" w:rsidRDefault="00C4319B" w:rsidP="00C4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1911" w:type="dxa"/>
          </w:tcPr>
          <w:p w14:paraId="737A219F" w14:textId="77777777" w:rsidR="000874A2" w:rsidRPr="00B67833" w:rsidRDefault="00C4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Pais selecionado de um combobox</w:t>
            </w:r>
          </w:p>
        </w:tc>
        <w:tc>
          <w:tcPr>
            <w:tcW w:w="2140" w:type="dxa"/>
          </w:tcPr>
          <w:p w14:paraId="2F68B64A" w14:textId="77777777" w:rsidR="000874A2" w:rsidRPr="00B67833" w:rsidRDefault="00C4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Pais não cadastrado</w:t>
            </w:r>
          </w:p>
        </w:tc>
        <w:tc>
          <w:tcPr>
            <w:tcW w:w="1762" w:type="dxa"/>
          </w:tcPr>
          <w:p w14:paraId="5F261384" w14:textId="77777777" w:rsidR="000874A2" w:rsidRPr="00B67833" w:rsidRDefault="00C4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Inclusão do pais não encontrado</w:t>
            </w:r>
          </w:p>
        </w:tc>
      </w:tr>
      <w:tr w:rsidR="00611A23" w:rsidRPr="006908A1" w14:paraId="7DF371B3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E362A21" w14:textId="77777777" w:rsidR="00611A23" w:rsidRPr="00B67833" w:rsidRDefault="00611A23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</w:t>
            </w:r>
          </w:p>
        </w:tc>
        <w:tc>
          <w:tcPr>
            <w:tcW w:w="1387" w:type="dxa"/>
          </w:tcPr>
          <w:p w14:paraId="0EFB1A32" w14:textId="77777777" w:rsidR="00611A23" w:rsidRPr="00B67833" w:rsidRDefault="0061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Enum</w:t>
            </w:r>
          </w:p>
        </w:tc>
        <w:tc>
          <w:tcPr>
            <w:tcW w:w="1638" w:type="dxa"/>
          </w:tcPr>
          <w:p w14:paraId="52289A59" w14:textId="77777777" w:rsidR="00611A23" w:rsidRPr="00B67833" w:rsidRDefault="0061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1911" w:type="dxa"/>
          </w:tcPr>
          <w:p w14:paraId="7AB62C48" w14:textId="77777777" w:rsidR="00611A23" w:rsidRPr="00B67833" w:rsidRDefault="00611A23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 selecionada  de um combobox</w:t>
            </w:r>
          </w:p>
        </w:tc>
        <w:tc>
          <w:tcPr>
            <w:tcW w:w="2140" w:type="dxa"/>
          </w:tcPr>
          <w:p w14:paraId="39CDD233" w14:textId="77777777" w:rsidR="00611A23" w:rsidRPr="00B67833" w:rsidRDefault="00611A23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 não cadastrado</w:t>
            </w:r>
          </w:p>
        </w:tc>
        <w:tc>
          <w:tcPr>
            <w:tcW w:w="1762" w:type="dxa"/>
          </w:tcPr>
          <w:p w14:paraId="2805B4BD" w14:textId="77777777" w:rsidR="00611A23" w:rsidRPr="00B67833" w:rsidRDefault="00611A23" w:rsidP="0061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Inclusão da UF não encontrado</w:t>
            </w:r>
          </w:p>
        </w:tc>
      </w:tr>
      <w:tr w:rsidR="00611A23" w:rsidRPr="006908A1" w14:paraId="655F02C9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F5DE552" w14:textId="77777777" w:rsidR="00611A23" w:rsidRPr="00B67833" w:rsidRDefault="00611A23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Cidade</w:t>
            </w:r>
          </w:p>
        </w:tc>
        <w:tc>
          <w:tcPr>
            <w:tcW w:w="1387" w:type="dxa"/>
          </w:tcPr>
          <w:p w14:paraId="50338063" w14:textId="77777777" w:rsidR="00611A23" w:rsidRPr="00B67833" w:rsidRDefault="00611A23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62D12AB5" w14:textId="77777777" w:rsidR="00611A23" w:rsidRPr="00B67833" w:rsidRDefault="00611A23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caracteres, Letras em caixa alta.</w:t>
            </w:r>
          </w:p>
        </w:tc>
        <w:tc>
          <w:tcPr>
            <w:tcW w:w="1911" w:type="dxa"/>
          </w:tcPr>
          <w:p w14:paraId="0D604C4E" w14:textId="77777777" w:rsidR="00611A23" w:rsidRPr="00B67833" w:rsidRDefault="00611A23" w:rsidP="00611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Dado, sem abreviação ou caracteres especiais</w:t>
            </w:r>
          </w:p>
        </w:tc>
        <w:tc>
          <w:tcPr>
            <w:tcW w:w="2140" w:type="dxa"/>
          </w:tcPr>
          <w:p w14:paraId="425C0B0D" w14:textId="77777777" w:rsidR="00611A23" w:rsidRPr="00B67833" w:rsidRDefault="00611A23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6020CCD5" w14:textId="77777777" w:rsidR="00611A23" w:rsidRPr="00B67833" w:rsidRDefault="00611A23" w:rsidP="00BC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Verificação do parametro  ao final de cada campo </w:t>
            </w:r>
            <w:r w:rsidR="00BC4DBA" w:rsidRPr="00B67833">
              <w:rPr>
                <w:rFonts w:asciiTheme="majorHAnsi" w:hAnsiTheme="majorHAnsi"/>
                <w:sz w:val="18"/>
                <w:lang w:val="pt-BR"/>
              </w:rPr>
              <w:t>.</w:t>
            </w:r>
          </w:p>
        </w:tc>
      </w:tr>
      <w:tr w:rsidR="00611A23" w:rsidRPr="006908A1" w14:paraId="4FEDF671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8FAB915" w14:textId="77777777" w:rsidR="00611A23" w:rsidRPr="00B67833" w:rsidRDefault="00611A23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Telefone</w:t>
            </w:r>
          </w:p>
        </w:tc>
        <w:tc>
          <w:tcPr>
            <w:tcW w:w="1387" w:type="dxa"/>
          </w:tcPr>
          <w:p w14:paraId="159B08DD" w14:textId="77777777" w:rsidR="00611A23" w:rsidRPr="00B67833" w:rsidRDefault="00BC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77AFBC88" w14:textId="77777777" w:rsidR="00611A23" w:rsidRPr="00B67833" w:rsidRDefault="00BC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10 digitos</w:t>
            </w:r>
          </w:p>
        </w:tc>
        <w:tc>
          <w:tcPr>
            <w:tcW w:w="1911" w:type="dxa"/>
          </w:tcPr>
          <w:p w14:paraId="2BE09ABA" w14:textId="77777777" w:rsidR="00611A23" w:rsidRPr="00B67833" w:rsidRDefault="00BC4DBA" w:rsidP="00BC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</w:t>
            </w:r>
          </w:p>
        </w:tc>
        <w:tc>
          <w:tcPr>
            <w:tcW w:w="2140" w:type="dxa"/>
          </w:tcPr>
          <w:p w14:paraId="629CAC02" w14:textId="77777777" w:rsidR="00611A23" w:rsidRPr="00B67833" w:rsidRDefault="00BC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Codigo DDD vazio ou invalido,  caracteres </w:t>
            </w:r>
            <w:r w:rsidR="000D14CA" w:rsidRPr="00B67833">
              <w:rPr>
                <w:rFonts w:asciiTheme="majorHAnsi" w:hAnsiTheme="majorHAnsi"/>
                <w:sz w:val="18"/>
                <w:lang w:val="pt-BR"/>
              </w:rPr>
              <w:t>alfabético ou especiais</w:t>
            </w:r>
          </w:p>
        </w:tc>
        <w:tc>
          <w:tcPr>
            <w:tcW w:w="1762" w:type="dxa"/>
          </w:tcPr>
          <w:p w14:paraId="2F7FABC8" w14:textId="77777777" w:rsidR="00611A23" w:rsidRPr="00B67833" w:rsidRDefault="000D1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611A23" w:rsidRPr="006908A1" w14:paraId="4D269A1E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7141E45" w14:textId="77777777" w:rsidR="00611A23" w:rsidRPr="00B67833" w:rsidRDefault="00611A23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Celular</w:t>
            </w:r>
          </w:p>
        </w:tc>
        <w:tc>
          <w:tcPr>
            <w:tcW w:w="1387" w:type="dxa"/>
          </w:tcPr>
          <w:p w14:paraId="59DA395F" w14:textId="77777777" w:rsidR="00611A23" w:rsidRPr="00B67833" w:rsidRDefault="00BC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23D7D88A" w14:textId="77777777" w:rsidR="00611A23" w:rsidRPr="00B67833" w:rsidRDefault="00BC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10 digitos</w:t>
            </w:r>
          </w:p>
        </w:tc>
        <w:tc>
          <w:tcPr>
            <w:tcW w:w="1911" w:type="dxa"/>
          </w:tcPr>
          <w:p w14:paraId="2A9AF69C" w14:textId="77777777" w:rsidR="00611A23" w:rsidRPr="00B67833" w:rsidRDefault="00BC4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separadores, campo vazio ou parte dele</w:t>
            </w:r>
          </w:p>
        </w:tc>
        <w:tc>
          <w:tcPr>
            <w:tcW w:w="2140" w:type="dxa"/>
          </w:tcPr>
          <w:p w14:paraId="15F3754C" w14:textId="77777777" w:rsidR="00611A23" w:rsidRPr="00B67833" w:rsidRDefault="000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Codigo DDD vazio ou invalido,  caracteres alfabético ou especiais</w:t>
            </w:r>
          </w:p>
        </w:tc>
        <w:tc>
          <w:tcPr>
            <w:tcW w:w="1762" w:type="dxa"/>
          </w:tcPr>
          <w:p w14:paraId="37E7A80C" w14:textId="77777777" w:rsidR="00611A23" w:rsidRPr="00B67833" w:rsidRDefault="000D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611A23" w:rsidRPr="006908A1" w14:paraId="4DF52D32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CF34EDB" w14:textId="77777777" w:rsidR="00611A23" w:rsidRPr="00B67833" w:rsidRDefault="00611A23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Email</w:t>
            </w:r>
          </w:p>
        </w:tc>
        <w:tc>
          <w:tcPr>
            <w:tcW w:w="1387" w:type="dxa"/>
          </w:tcPr>
          <w:p w14:paraId="7D251F37" w14:textId="77777777" w:rsidR="00611A23" w:rsidRPr="00B67833" w:rsidRDefault="00BC4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142B8442" w14:textId="77777777" w:rsidR="00611A23" w:rsidRPr="00B67833" w:rsidRDefault="00CD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alfanumerica</w:t>
            </w:r>
          </w:p>
        </w:tc>
        <w:tc>
          <w:tcPr>
            <w:tcW w:w="1911" w:type="dxa"/>
          </w:tcPr>
          <w:p w14:paraId="647D9471" w14:textId="77777777" w:rsidR="00611A23" w:rsidRPr="00B67833" w:rsidRDefault="00CD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Email valido com dominio existente</w:t>
            </w:r>
          </w:p>
        </w:tc>
        <w:tc>
          <w:tcPr>
            <w:tcW w:w="2140" w:type="dxa"/>
          </w:tcPr>
          <w:p w14:paraId="40B4A34B" w14:textId="77777777" w:rsidR="00611A23" w:rsidRPr="00B67833" w:rsidRDefault="00CD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emails ficticio, caracteres especiais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, sem arroba</w:t>
            </w:r>
          </w:p>
        </w:tc>
        <w:tc>
          <w:tcPr>
            <w:tcW w:w="1762" w:type="dxa"/>
          </w:tcPr>
          <w:p w14:paraId="6CE951D4" w14:textId="77777777" w:rsidR="00611A23" w:rsidRPr="00B67833" w:rsidRDefault="00CD4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de parametro ao final de cada campo</w:t>
            </w:r>
          </w:p>
        </w:tc>
      </w:tr>
    </w:tbl>
    <w:p w14:paraId="51D3C8AE" w14:textId="77777777" w:rsidR="00123A4C" w:rsidRPr="00B67833" w:rsidRDefault="00123A4C">
      <w:pPr>
        <w:rPr>
          <w:rFonts w:asciiTheme="majorHAnsi" w:hAnsiTheme="majorHAnsi"/>
          <w:lang w:val="pt-BR"/>
        </w:rPr>
      </w:pPr>
    </w:p>
    <w:p w14:paraId="44C69C2B" w14:textId="77777777" w:rsidR="00123A4C" w:rsidRPr="00B67833" w:rsidRDefault="00F13657" w:rsidP="00B67833">
      <w:pPr>
        <w:pStyle w:val="ListParagraph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B67833">
        <w:rPr>
          <w:rFonts w:asciiTheme="majorHAnsi" w:hAnsiTheme="majorHAnsi"/>
          <w:lang w:val="pt-BR"/>
        </w:rPr>
        <w:t>CADASTRO DE CLIENTES</w:t>
      </w:r>
      <w:r w:rsidR="00B67833">
        <w:rPr>
          <w:rFonts w:asciiTheme="majorHAnsi" w:hAnsiTheme="majorHAnsi"/>
          <w:lang w:val="pt-BR"/>
        </w:rPr>
        <w:t xml:space="preserve"> (FILIAL)</w:t>
      </w:r>
      <w:r w:rsidRPr="00B67833">
        <w:rPr>
          <w:rFonts w:asciiTheme="majorHAnsi" w:hAnsiTheme="majorHAnsi"/>
          <w:lang w:val="pt-BR"/>
        </w:rPr>
        <w:t>:</w:t>
      </w:r>
    </w:p>
    <w:p w14:paraId="1261F91D" w14:textId="77777777" w:rsidR="00F13657" w:rsidRPr="00B67833" w:rsidRDefault="00F13657">
      <w:pPr>
        <w:rPr>
          <w:rFonts w:asciiTheme="majorHAnsi" w:hAnsiTheme="majorHAnsi"/>
          <w:lang w:val="pt-BR"/>
        </w:rPr>
      </w:pPr>
    </w:p>
    <w:tbl>
      <w:tblPr>
        <w:tblStyle w:val="ColorfulList-Accent1"/>
        <w:tblW w:w="10330" w:type="dxa"/>
        <w:tblLook w:val="04A0" w:firstRow="1" w:lastRow="0" w:firstColumn="1" w:lastColumn="0" w:noHBand="0" w:noVBand="1"/>
      </w:tblPr>
      <w:tblGrid>
        <w:gridCol w:w="1492"/>
        <w:gridCol w:w="1387"/>
        <w:gridCol w:w="1638"/>
        <w:gridCol w:w="1911"/>
        <w:gridCol w:w="2140"/>
        <w:gridCol w:w="1762"/>
      </w:tblGrid>
      <w:tr w:rsidR="00F13657" w:rsidRPr="00B67833" w14:paraId="47773640" w14:textId="77777777" w:rsidTr="00777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39E78B1" w14:textId="77777777" w:rsidR="00F13657" w:rsidRPr="00B67833" w:rsidRDefault="00F13657" w:rsidP="003D2F07">
            <w:pPr>
              <w:jc w:val="center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</w:t>
            </w:r>
          </w:p>
        </w:tc>
        <w:tc>
          <w:tcPr>
            <w:tcW w:w="1387" w:type="dxa"/>
          </w:tcPr>
          <w:p w14:paraId="0189101F" w14:textId="77777777" w:rsidR="00F13657" w:rsidRPr="00B67833" w:rsidRDefault="00F13657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Parâmetro</w:t>
            </w:r>
          </w:p>
        </w:tc>
        <w:tc>
          <w:tcPr>
            <w:tcW w:w="1638" w:type="dxa"/>
          </w:tcPr>
          <w:p w14:paraId="023C255F" w14:textId="77777777" w:rsidR="00F13657" w:rsidRPr="00B67833" w:rsidRDefault="00F13657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Sugerido</w:t>
            </w:r>
          </w:p>
        </w:tc>
        <w:tc>
          <w:tcPr>
            <w:tcW w:w="1911" w:type="dxa"/>
          </w:tcPr>
          <w:p w14:paraId="58725227" w14:textId="77777777" w:rsidR="00F13657" w:rsidRPr="00B67833" w:rsidRDefault="00F13657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Esperado</w:t>
            </w:r>
          </w:p>
        </w:tc>
        <w:tc>
          <w:tcPr>
            <w:tcW w:w="2140" w:type="dxa"/>
          </w:tcPr>
          <w:p w14:paraId="34C680B0" w14:textId="77777777" w:rsidR="00F13657" w:rsidRPr="00B67833" w:rsidRDefault="00F13657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Não esperado</w:t>
            </w:r>
          </w:p>
        </w:tc>
        <w:tc>
          <w:tcPr>
            <w:tcW w:w="1762" w:type="dxa"/>
          </w:tcPr>
          <w:p w14:paraId="3E43BB5A" w14:textId="77777777" w:rsidR="00F13657" w:rsidRPr="00B67833" w:rsidRDefault="00F13657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Solução</w:t>
            </w:r>
          </w:p>
        </w:tc>
      </w:tr>
      <w:tr w:rsidR="00F13657" w:rsidRPr="006908A1" w14:paraId="6A361C25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36904D3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Nome</w:t>
            </w:r>
          </w:p>
        </w:tc>
        <w:tc>
          <w:tcPr>
            <w:tcW w:w="1387" w:type="dxa"/>
          </w:tcPr>
          <w:p w14:paraId="2EEAE8BF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04EFB5EA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alta,  sem abreviaturas.</w:t>
            </w:r>
          </w:p>
        </w:tc>
        <w:tc>
          <w:tcPr>
            <w:tcW w:w="1911" w:type="dxa"/>
          </w:tcPr>
          <w:p w14:paraId="7B229344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String não numérica de Dado </w:t>
            </w:r>
          </w:p>
        </w:tc>
        <w:tc>
          <w:tcPr>
            <w:tcW w:w="2140" w:type="dxa"/>
          </w:tcPr>
          <w:p w14:paraId="78789FEB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469C0344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F13657" w:rsidRPr="006908A1" w14:paraId="1F189A3D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38E2AC7B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CPF</w:t>
            </w:r>
          </w:p>
        </w:tc>
        <w:tc>
          <w:tcPr>
            <w:tcW w:w="1387" w:type="dxa"/>
          </w:tcPr>
          <w:p w14:paraId="6AFFB9E1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6F8AECB7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11 digitos</w:t>
            </w:r>
          </w:p>
        </w:tc>
        <w:tc>
          <w:tcPr>
            <w:tcW w:w="1911" w:type="dxa"/>
          </w:tcPr>
          <w:p w14:paraId="3FA80B9C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2CD24580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Cpf invalido, uso de símbolos ou campo na completo</w:t>
            </w:r>
          </w:p>
        </w:tc>
        <w:tc>
          <w:tcPr>
            <w:tcW w:w="1762" w:type="dxa"/>
          </w:tcPr>
          <w:p w14:paraId="19C11392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Verificacao CPF e do parâmetro ao final de cada campo.</w:t>
            </w:r>
          </w:p>
        </w:tc>
      </w:tr>
      <w:tr w:rsidR="00F13657" w:rsidRPr="006908A1" w14:paraId="122AFDB6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DE1D39B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RG</w:t>
            </w:r>
          </w:p>
        </w:tc>
        <w:tc>
          <w:tcPr>
            <w:tcW w:w="1387" w:type="dxa"/>
          </w:tcPr>
          <w:p w14:paraId="2B7F92B0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582B3850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7 digitos</w:t>
            </w:r>
          </w:p>
        </w:tc>
        <w:tc>
          <w:tcPr>
            <w:tcW w:w="1911" w:type="dxa"/>
          </w:tcPr>
          <w:p w14:paraId="0D1C2EC1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0D3A65DA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alfabéticos, campo vazio ou números com separadores</w:t>
            </w:r>
          </w:p>
        </w:tc>
        <w:tc>
          <w:tcPr>
            <w:tcW w:w="1762" w:type="dxa"/>
          </w:tcPr>
          <w:p w14:paraId="14621777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campo e verificação do parâmetro ao final de cada campo</w:t>
            </w:r>
          </w:p>
        </w:tc>
      </w:tr>
      <w:tr w:rsidR="00F13657" w:rsidRPr="006908A1" w14:paraId="297BFA71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653DB8D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Emissor</w:t>
            </w:r>
          </w:p>
        </w:tc>
        <w:tc>
          <w:tcPr>
            <w:tcW w:w="1387" w:type="dxa"/>
          </w:tcPr>
          <w:p w14:paraId="2A1A7F0D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588CC7F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Sigla do órgão competente</w:t>
            </w:r>
          </w:p>
        </w:tc>
        <w:tc>
          <w:tcPr>
            <w:tcW w:w="1911" w:type="dxa"/>
          </w:tcPr>
          <w:p w14:paraId="7C19F581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2140" w:type="dxa"/>
          </w:tcPr>
          <w:p w14:paraId="0AEC601C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numéricos , campo vazio, simbolos</w:t>
            </w:r>
          </w:p>
        </w:tc>
        <w:tc>
          <w:tcPr>
            <w:tcW w:w="1762" w:type="dxa"/>
          </w:tcPr>
          <w:p w14:paraId="292FCA98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Combobox com lista de órgãos.</w:t>
            </w:r>
          </w:p>
        </w:tc>
      </w:tr>
      <w:tr w:rsidR="00F13657" w:rsidRPr="00B67833" w14:paraId="6D65E640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44396FF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Dt.Nasc</w:t>
            </w:r>
          </w:p>
        </w:tc>
        <w:tc>
          <w:tcPr>
            <w:tcW w:w="1387" w:type="dxa"/>
          </w:tcPr>
          <w:p w14:paraId="0004753B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Data</w:t>
            </w:r>
          </w:p>
        </w:tc>
        <w:tc>
          <w:tcPr>
            <w:tcW w:w="1638" w:type="dxa"/>
          </w:tcPr>
          <w:p w14:paraId="4611FB9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Data com 8 digitos</w:t>
            </w:r>
          </w:p>
        </w:tc>
        <w:tc>
          <w:tcPr>
            <w:tcW w:w="1911" w:type="dxa"/>
          </w:tcPr>
          <w:p w14:paraId="3AED178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Data no formato dd/mm/aaaa</w:t>
            </w:r>
          </w:p>
        </w:tc>
        <w:tc>
          <w:tcPr>
            <w:tcW w:w="2140" w:type="dxa"/>
          </w:tcPr>
          <w:p w14:paraId="34ABCD8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Ano anterior a 1900, caracteres alfabéticos, símbolos, formato incorreto</w:t>
            </w:r>
          </w:p>
        </w:tc>
        <w:tc>
          <w:tcPr>
            <w:tcW w:w="1762" w:type="dxa"/>
          </w:tcPr>
          <w:p w14:paraId="3DF7FB06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 Dica de campo</w:t>
            </w:r>
          </w:p>
        </w:tc>
      </w:tr>
      <w:tr w:rsidR="00F13657" w:rsidRPr="006908A1" w14:paraId="186C6617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93F139E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Naturalidade</w:t>
            </w:r>
          </w:p>
        </w:tc>
        <w:tc>
          <w:tcPr>
            <w:tcW w:w="1387" w:type="dxa"/>
          </w:tcPr>
          <w:p w14:paraId="03E083AC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72806EB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alta,  sem abreviaturas.</w:t>
            </w:r>
          </w:p>
        </w:tc>
        <w:tc>
          <w:tcPr>
            <w:tcW w:w="1911" w:type="dxa"/>
          </w:tcPr>
          <w:p w14:paraId="359E505F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</w:t>
            </w:r>
          </w:p>
        </w:tc>
        <w:tc>
          <w:tcPr>
            <w:tcW w:w="2140" w:type="dxa"/>
          </w:tcPr>
          <w:p w14:paraId="157E0EAD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Uso de números ou espaços no inicio do cadastro, qtde de caracteres maior que o do banco (exception), 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campo vazio</w:t>
            </w:r>
          </w:p>
        </w:tc>
        <w:tc>
          <w:tcPr>
            <w:tcW w:w="1762" w:type="dxa"/>
          </w:tcPr>
          <w:p w14:paraId="2005C53D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Verificação do parametro  ao final de cada campo</w:t>
            </w:r>
          </w:p>
        </w:tc>
      </w:tr>
      <w:tr w:rsidR="00F13657" w:rsidRPr="006908A1" w14:paraId="31D3623B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1954B49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Nacionalidade</w:t>
            </w:r>
          </w:p>
        </w:tc>
        <w:tc>
          <w:tcPr>
            <w:tcW w:w="1387" w:type="dxa"/>
          </w:tcPr>
          <w:p w14:paraId="2775FB9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7440F7E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alta,  sem abreviaturas.</w:t>
            </w:r>
          </w:p>
        </w:tc>
        <w:tc>
          <w:tcPr>
            <w:tcW w:w="1911" w:type="dxa"/>
          </w:tcPr>
          <w:p w14:paraId="7B72B639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</w:t>
            </w:r>
          </w:p>
        </w:tc>
        <w:tc>
          <w:tcPr>
            <w:tcW w:w="2140" w:type="dxa"/>
          </w:tcPr>
          <w:p w14:paraId="7AC5A529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(exception), campo vazio</w:t>
            </w:r>
          </w:p>
        </w:tc>
        <w:tc>
          <w:tcPr>
            <w:tcW w:w="1762" w:type="dxa"/>
          </w:tcPr>
          <w:p w14:paraId="0B5E0ADC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</w:t>
            </w:r>
          </w:p>
        </w:tc>
      </w:tr>
      <w:tr w:rsidR="00F13657" w:rsidRPr="006908A1" w14:paraId="37CC298B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56C2FC7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CEP</w:t>
            </w:r>
          </w:p>
        </w:tc>
        <w:tc>
          <w:tcPr>
            <w:tcW w:w="1387" w:type="dxa"/>
          </w:tcPr>
          <w:p w14:paraId="72719D90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0BB686F7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8 digitos</w:t>
            </w:r>
          </w:p>
        </w:tc>
        <w:tc>
          <w:tcPr>
            <w:tcW w:w="1911" w:type="dxa"/>
          </w:tcPr>
          <w:p w14:paraId="746469B3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4B37EC2A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preenchido com zeros, numero com separadores</w:t>
            </w:r>
          </w:p>
        </w:tc>
        <w:tc>
          <w:tcPr>
            <w:tcW w:w="1762" w:type="dxa"/>
          </w:tcPr>
          <w:p w14:paraId="3B6BF614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dos valores iniciais do parâmetro.</w:t>
            </w:r>
          </w:p>
        </w:tc>
      </w:tr>
      <w:tr w:rsidR="00F13657" w:rsidRPr="006908A1" w14:paraId="411CC48A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E628FE4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Logradouro</w:t>
            </w:r>
          </w:p>
        </w:tc>
        <w:tc>
          <w:tcPr>
            <w:tcW w:w="1387" w:type="dxa"/>
          </w:tcPr>
          <w:p w14:paraId="1636E1DE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283B26D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caracteres, Letras em caixa alta.</w:t>
            </w:r>
          </w:p>
        </w:tc>
        <w:tc>
          <w:tcPr>
            <w:tcW w:w="1911" w:type="dxa"/>
          </w:tcPr>
          <w:p w14:paraId="2160E2F4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Dado, podendo ter abreviação no inicio</w:t>
            </w:r>
          </w:p>
        </w:tc>
        <w:tc>
          <w:tcPr>
            <w:tcW w:w="2140" w:type="dxa"/>
          </w:tcPr>
          <w:p w14:paraId="1CEF7EF0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2AE57DED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ou parametrização do sistema</w:t>
            </w:r>
          </w:p>
        </w:tc>
      </w:tr>
      <w:tr w:rsidR="00F13657" w:rsidRPr="006908A1" w14:paraId="18BAF18F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7ACBB00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</w:t>
            </w:r>
          </w:p>
        </w:tc>
        <w:tc>
          <w:tcPr>
            <w:tcW w:w="1387" w:type="dxa"/>
          </w:tcPr>
          <w:p w14:paraId="088EB2D0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656E97CC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4 digitos</w:t>
            </w:r>
          </w:p>
        </w:tc>
        <w:tc>
          <w:tcPr>
            <w:tcW w:w="1911" w:type="dxa"/>
          </w:tcPr>
          <w:p w14:paraId="5EC25CD3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</w:t>
            </w:r>
          </w:p>
        </w:tc>
        <w:tc>
          <w:tcPr>
            <w:tcW w:w="2140" w:type="dxa"/>
          </w:tcPr>
          <w:p w14:paraId="6170042F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letras ou simbolos, qtde de caracteres maior que o do banco (exception)</w:t>
            </w:r>
          </w:p>
        </w:tc>
        <w:tc>
          <w:tcPr>
            <w:tcW w:w="1762" w:type="dxa"/>
          </w:tcPr>
          <w:p w14:paraId="215D70BE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formato, preenchimento com zeros campo vazio.</w:t>
            </w:r>
          </w:p>
        </w:tc>
      </w:tr>
      <w:tr w:rsidR="00F13657" w:rsidRPr="006908A1" w14:paraId="2F84934D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6D1A7D5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Complemento</w:t>
            </w:r>
          </w:p>
        </w:tc>
        <w:tc>
          <w:tcPr>
            <w:tcW w:w="1387" w:type="dxa"/>
          </w:tcPr>
          <w:p w14:paraId="442068A6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alfanumerica</w:t>
            </w:r>
          </w:p>
        </w:tc>
        <w:tc>
          <w:tcPr>
            <w:tcW w:w="1638" w:type="dxa"/>
          </w:tcPr>
          <w:p w14:paraId="2A5B9314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</w:t>
            </w:r>
          </w:p>
        </w:tc>
        <w:tc>
          <w:tcPr>
            <w:tcW w:w="1911" w:type="dxa"/>
          </w:tcPr>
          <w:p w14:paraId="162639E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alfanumérica sem espaço em branco no inicio do campo</w:t>
            </w:r>
          </w:p>
        </w:tc>
        <w:tc>
          <w:tcPr>
            <w:tcW w:w="2140" w:type="dxa"/>
          </w:tcPr>
          <w:p w14:paraId="53878837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Simbolos ou caracteres especiais, qtde de caracteres maior que o do banco (exception)</w:t>
            </w:r>
          </w:p>
        </w:tc>
        <w:tc>
          <w:tcPr>
            <w:tcW w:w="1762" w:type="dxa"/>
          </w:tcPr>
          <w:p w14:paraId="11817C27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u w:val="single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F13657" w:rsidRPr="006908A1" w14:paraId="688F7267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C13AE1E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Bairro</w:t>
            </w:r>
          </w:p>
        </w:tc>
        <w:tc>
          <w:tcPr>
            <w:tcW w:w="1387" w:type="dxa"/>
          </w:tcPr>
          <w:p w14:paraId="6A0B70C4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3F1EE10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</w:t>
            </w:r>
          </w:p>
        </w:tc>
        <w:tc>
          <w:tcPr>
            <w:tcW w:w="1911" w:type="dxa"/>
          </w:tcPr>
          <w:p w14:paraId="0346B402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alfanumérica sem espaço em branco no inicio do campo</w:t>
            </w:r>
          </w:p>
        </w:tc>
        <w:tc>
          <w:tcPr>
            <w:tcW w:w="2140" w:type="dxa"/>
          </w:tcPr>
          <w:p w14:paraId="4A745C2F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Numeros, campo vazio, caracteres especiais, qtde de caracteres maior que o do banco (exception)</w:t>
            </w:r>
          </w:p>
        </w:tc>
        <w:tc>
          <w:tcPr>
            <w:tcW w:w="1762" w:type="dxa"/>
          </w:tcPr>
          <w:p w14:paraId="6D015E66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F13657" w:rsidRPr="006908A1" w14:paraId="2FB0CABF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6224C34A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País</w:t>
            </w:r>
          </w:p>
        </w:tc>
        <w:tc>
          <w:tcPr>
            <w:tcW w:w="1387" w:type="dxa"/>
          </w:tcPr>
          <w:p w14:paraId="3764E0F9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Enum</w:t>
            </w:r>
          </w:p>
        </w:tc>
        <w:tc>
          <w:tcPr>
            <w:tcW w:w="1638" w:type="dxa"/>
          </w:tcPr>
          <w:p w14:paraId="34178A4C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1911" w:type="dxa"/>
          </w:tcPr>
          <w:p w14:paraId="06215749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Pais selecionado de um combobox</w:t>
            </w:r>
          </w:p>
        </w:tc>
        <w:tc>
          <w:tcPr>
            <w:tcW w:w="2140" w:type="dxa"/>
          </w:tcPr>
          <w:p w14:paraId="481E3E8C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Pais não cadastrado</w:t>
            </w:r>
          </w:p>
        </w:tc>
        <w:tc>
          <w:tcPr>
            <w:tcW w:w="1762" w:type="dxa"/>
          </w:tcPr>
          <w:p w14:paraId="4B524F16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Inclusão do pais não encontrado</w:t>
            </w:r>
          </w:p>
        </w:tc>
      </w:tr>
      <w:tr w:rsidR="00F13657" w:rsidRPr="006908A1" w14:paraId="3E58B456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C5ECD5E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</w:t>
            </w:r>
          </w:p>
        </w:tc>
        <w:tc>
          <w:tcPr>
            <w:tcW w:w="1387" w:type="dxa"/>
          </w:tcPr>
          <w:p w14:paraId="4BF949AB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Enum</w:t>
            </w:r>
          </w:p>
        </w:tc>
        <w:tc>
          <w:tcPr>
            <w:tcW w:w="1638" w:type="dxa"/>
          </w:tcPr>
          <w:p w14:paraId="358BF9A4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1911" w:type="dxa"/>
          </w:tcPr>
          <w:p w14:paraId="55F4DE38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 selecionada  de um combobox</w:t>
            </w:r>
          </w:p>
        </w:tc>
        <w:tc>
          <w:tcPr>
            <w:tcW w:w="2140" w:type="dxa"/>
          </w:tcPr>
          <w:p w14:paraId="2DFDFBC9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 não cadastrado</w:t>
            </w:r>
          </w:p>
        </w:tc>
        <w:tc>
          <w:tcPr>
            <w:tcW w:w="1762" w:type="dxa"/>
          </w:tcPr>
          <w:p w14:paraId="03B12803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Inclusão da UF não encontrado</w:t>
            </w:r>
          </w:p>
        </w:tc>
      </w:tr>
      <w:tr w:rsidR="00F13657" w:rsidRPr="006908A1" w14:paraId="135565FA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6C0B1863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Cidade</w:t>
            </w:r>
          </w:p>
        </w:tc>
        <w:tc>
          <w:tcPr>
            <w:tcW w:w="1387" w:type="dxa"/>
          </w:tcPr>
          <w:p w14:paraId="00B3834F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01C10C3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caracteres, Letras em caixa alta.</w:t>
            </w:r>
          </w:p>
        </w:tc>
        <w:tc>
          <w:tcPr>
            <w:tcW w:w="1911" w:type="dxa"/>
          </w:tcPr>
          <w:p w14:paraId="65FDB13B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Dado, sem abreviação ou caracteres especiais</w:t>
            </w:r>
          </w:p>
        </w:tc>
        <w:tc>
          <w:tcPr>
            <w:tcW w:w="2140" w:type="dxa"/>
          </w:tcPr>
          <w:p w14:paraId="50850C52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1B3675E4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F13657" w:rsidRPr="006908A1" w14:paraId="4443EB23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E35D97F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Telefone</w:t>
            </w:r>
          </w:p>
        </w:tc>
        <w:tc>
          <w:tcPr>
            <w:tcW w:w="1387" w:type="dxa"/>
          </w:tcPr>
          <w:p w14:paraId="02E5C764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441EEA2B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10 digitos</w:t>
            </w:r>
          </w:p>
        </w:tc>
        <w:tc>
          <w:tcPr>
            <w:tcW w:w="1911" w:type="dxa"/>
          </w:tcPr>
          <w:p w14:paraId="710A5F38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</w:t>
            </w:r>
          </w:p>
        </w:tc>
        <w:tc>
          <w:tcPr>
            <w:tcW w:w="2140" w:type="dxa"/>
          </w:tcPr>
          <w:p w14:paraId="35F3D1E5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Codigo DDD vazio ou invalido,  caracteres alfabético ou especiais</w:t>
            </w:r>
          </w:p>
        </w:tc>
        <w:tc>
          <w:tcPr>
            <w:tcW w:w="1762" w:type="dxa"/>
          </w:tcPr>
          <w:p w14:paraId="65C7FD0E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F13657" w:rsidRPr="006908A1" w14:paraId="554D7A3C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CA06A83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Celular</w:t>
            </w:r>
          </w:p>
        </w:tc>
        <w:tc>
          <w:tcPr>
            <w:tcW w:w="1387" w:type="dxa"/>
          </w:tcPr>
          <w:p w14:paraId="31232AC3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2D2C4864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10 digitos</w:t>
            </w:r>
          </w:p>
        </w:tc>
        <w:tc>
          <w:tcPr>
            <w:tcW w:w="1911" w:type="dxa"/>
          </w:tcPr>
          <w:p w14:paraId="16E1FE18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separadores, campo vazio ou parte dele</w:t>
            </w:r>
          </w:p>
        </w:tc>
        <w:tc>
          <w:tcPr>
            <w:tcW w:w="2140" w:type="dxa"/>
          </w:tcPr>
          <w:p w14:paraId="76DDA96B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Codigo DDD vazio ou invalido,  caracteres alfabético ou especiais</w:t>
            </w:r>
          </w:p>
        </w:tc>
        <w:tc>
          <w:tcPr>
            <w:tcW w:w="1762" w:type="dxa"/>
          </w:tcPr>
          <w:p w14:paraId="30B971BF" w14:textId="77777777" w:rsidR="00F13657" w:rsidRPr="00B67833" w:rsidRDefault="00F13657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F13657" w:rsidRPr="006908A1" w14:paraId="42EC028B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8574570" w14:textId="77777777" w:rsidR="00F13657" w:rsidRPr="00B67833" w:rsidRDefault="00F13657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Email</w:t>
            </w:r>
          </w:p>
        </w:tc>
        <w:tc>
          <w:tcPr>
            <w:tcW w:w="1387" w:type="dxa"/>
          </w:tcPr>
          <w:p w14:paraId="670F93E8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5BAA0A4A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alfanumerica</w:t>
            </w:r>
          </w:p>
        </w:tc>
        <w:tc>
          <w:tcPr>
            <w:tcW w:w="1911" w:type="dxa"/>
          </w:tcPr>
          <w:p w14:paraId="25599F03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Email valido com dominio existente</w:t>
            </w:r>
          </w:p>
        </w:tc>
        <w:tc>
          <w:tcPr>
            <w:tcW w:w="2140" w:type="dxa"/>
          </w:tcPr>
          <w:p w14:paraId="7A35FFAB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emails ficticio, caracteres especiais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, sem arroba</w:t>
            </w:r>
          </w:p>
        </w:tc>
        <w:tc>
          <w:tcPr>
            <w:tcW w:w="1762" w:type="dxa"/>
          </w:tcPr>
          <w:p w14:paraId="049E2B33" w14:textId="77777777" w:rsidR="00F13657" w:rsidRPr="00B67833" w:rsidRDefault="00F1365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de parametro ao final de cada campo</w:t>
            </w:r>
          </w:p>
        </w:tc>
      </w:tr>
    </w:tbl>
    <w:p w14:paraId="732A5F1E" w14:textId="77777777" w:rsidR="00F13657" w:rsidRPr="00B67833" w:rsidRDefault="00F13657">
      <w:pPr>
        <w:rPr>
          <w:rFonts w:asciiTheme="majorHAnsi" w:hAnsiTheme="majorHAnsi"/>
          <w:lang w:val="pt-BR"/>
        </w:rPr>
      </w:pPr>
    </w:p>
    <w:p w14:paraId="3B8FECD2" w14:textId="77777777" w:rsidR="00123A4C" w:rsidRPr="00B67833" w:rsidRDefault="00B974FF" w:rsidP="00B67833">
      <w:pPr>
        <w:pStyle w:val="ListParagraph"/>
        <w:numPr>
          <w:ilvl w:val="0"/>
          <w:numId w:val="2"/>
        </w:numPr>
        <w:rPr>
          <w:rFonts w:asciiTheme="majorHAnsi" w:hAnsiTheme="majorHAnsi"/>
          <w:lang w:val="pt-BR"/>
        </w:rPr>
      </w:pPr>
      <w:r w:rsidRPr="00B67833">
        <w:rPr>
          <w:rFonts w:asciiTheme="majorHAnsi" w:hAnsiTheme="majorHAnsi"/>
          <w:lang w:val="pt-BR"/>
        </w:rPr>
        <w:t>CADASTRO DE EMPRESA (MATRIZ):</w:t>
      </w:r>
    </w:p>
    <w:p w14:paraId="1B7D15EC" w14:textId="77777777" w:rsidR="00B974FF" w:rsidRPr="00B67833" w:rsidRDefault="00B974FF">
      <w:pPr>
        <w:rPr>
          <w:rFonts w:asciiTheme="majorHAnsi" w:hAnsiTheme="majorHAnsi"/>
          <w:lang w:val="pt-BR"/>
        </w:rPr>
      </w:pPr>
    </w:p>
    <w:tbl>
      <w:tblPr>
        <w:tblStyle w:val="ColorfulList-Accent1"/>
        <w:tblW w:w="10330" w:type="dxa"/>
        <w:tblLook w:val="04A0" w:firstRow="1" w:lastRow="0" w:firstColumn="1" w:lastColumn="0" w:noHBand="0" w:noVBand="1"/>
      </w:tblPr>
      <w:tblGrid>
        <w:gridCol w:w="1492"/>
        <w:gridCol w:w="1387"/>
        <w:gridCol w:w="1638"/>
        <w:gridCol w:w="1911"/>
        <w:gridCol w:w="2140"/>
        <w:gridCol w:w="1762"/>
      </w:tblGrid>
      <w:tr w:rsidR="00B974FF" w:rsidRPr="00B67833" w14:paraId="0A6CD2C6" w14:textId="77777777" w:rsidTr="00777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8BECC36" w14:textId="77777777" w:rsidR="00B974FF" w:rsidRPr="00B67833" w:rsidRDefault="00B974FF" w:rsidP="003D2F07">
            <w:pPr>
              <w:jc w:val="center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Campo</w:t>
            </w:r>
          </w:p>
        </w:tc>
        <w:tc>
          <w:tcPr>
            <w:tcW w:w="1387" w:type="dxa"/>
          </w:tcPr>
          <w:p w14:paraId="3AAD066A" w14:textId="77777777" w:rsidR="00B974FF" w:rsidRPr="00B67833" w:rsidRDefault="00B974FF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Parâmetro</w:t>
            </w:r>
          </w:p>
        </w:tc>
        <w:tc>
          <w:tcPr>
            <w:tcW w:w="1638" w:type="dxa"/>
          </w:tcPr>
          <w:p w14:paraId="1ADBDF56" w14:textId="77777777" w:rsidR="00B974FF" w:rsidRPr="00B67833" w:rsidRDefault="00B974FF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Sugerido</w:t>
            </w:r>
          </w:p>
        </w:tc>
        <w:tc>
          <w:tcPr>
            <w:tcW w:w="1911" w:type="dxa"/>
          </w:tcPr>
          <w:p w14:paraId="00139D05" w14:textId="77777777" w:rsidR="00B974FF" w:rsidRPr="00B67833" w:rsidRDefault="00B974FF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Esperado</w:t>
            </w:r>
          </w:p>
        </w:tc>
        <w:tc>
          <w:tcPr>
            <w:tcW w:w="2140" w:type="dxa"/>
          </w:tcPr>
          <w:p w14:paraId="0B7B73D4" w14:textId="77777777" w:rsidR="00B974FF" w:rsidRPr="00B67833" w:rsidRDefault="00B974FF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Não esperado</w:t>
            </w:r>
          </w:p>
        </w:tc>
        <w:tc>
          <w:tcPr>
            <w:tcW w:w="1762" w:type="dxa"/>
          </w:tcPr>
          <w:p w14:paraId="1A174989" w14:textId="77777777" w:rsidR="00B974FF" w:rsidRPr="00B67833" w:rsidRDefault="00B974FF" w:rsidP="003D2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Solução</w:t>
            </w:r>
          </w:p>
        </w:tc>
      </w:tr>
      <w:tr w:rsidR="00B974FF" w:rsidRPr="006908A1" w14:paraId="3C0C62F7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BDEBA96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Nome</w:t>
            </w:r>
          </w:p>
        </w:tc>
        <w:tc>
          <w:tcPr>
            <w:tcW w:w="1387" w:type="dxa"/>
          </w:tcPr>
          <w:p w14:paraId="7AA8C6CD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37DFAAF7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alta.</w:t>
            </w:r>
          </w:p>
        </w:tc>
        <w:tc>
          <w:tcPr>
            <w:tcW w:w="1911" w:type="dxa"/>
          </w:tcPr>
          <w:p w14:paraId="1AAE9D2D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  (Nome real  da empresa)</w:t>
            </w:r>
          </w:p>
        </w:tc>
        <w:tc>
          <w:tcPr>
            <w:tcW w:w="2140" w:type="dxa"/>
          </w:tcPr>
          <w:p w14:paraId="37D079DA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53DF6401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B974FF" w:rsidRPr="006908A1" w14:paraId="45FF3386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23D6716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Razão Social</w:t>
            </w:r>
          </w:p>
        </w:tc>
        <w:tc>
          <w:tcPr>
            <w:tcW w:w="1387" w:type="dxa"/>
          </w:tcPr>
          <w:p w14:paraId="48A88A2A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04C93891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Letras em caixa alta,  sem abreviaturas.</w:t>
            </w:r>
          </w:p>
        </w:tc>
        <w:tc>
          <w:tcPr>
            <w:tcW w:w="1911" w:type="dxa"/>
          </w:tcPr>
          <w:p w14:paraId="368BB4D8" w14:textId="77777777" w:rsidR="00B974FF" w:rsidRPr="00B67833" w:rsidRDefault="00B974FF" w:rsidP="00B97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  (Nome comercial  da empresa)</w:t>
            </w:r>
          </w:p>
        </w:tc>
        <w:tc>
          <w:tcPr>
            <w:tcW w:w="2140" w:type="dxa"/>
          </w:tcPr>
          <w:p w14:paraId="28A595B7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736D5FC0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B974FF" w:rsidRPr="006908A1" w14:paraId="6982D959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6A686F5F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CNPJ</w:t>
            </w:r>
          </w:p>
        </w:tc>
        <w:tc>
          <w:tcPr>
            <w:tcW w:w="1387" w:type="dxa"/>
          </w:tcPr>
          <w:p w14:paraId="43858B98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75491843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16 digitos</w:t>
            </w:r>
          </w:p>
        </w:tc>
        <w:tc>
          <w:tcPr>
            <w:tcW w:w="1911" w:type="dxa"/>
          </w:tcPr>
          <w:p w14:paraId="1034BE93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527FC72C" w14:textId="77777777" w:rsidR="00B974FF" w:rsidRPr="00B67833" w:rsidRDefault="00B974FF" w:rsidP="00B9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Cnpj  invalido, uso de símbolos ou campo na completo</w:t>
            </w:r>
          </w:p>
        </w:tc>
        <w:tc>
          <w:tcPr>
            <w:tcW w:w="1762" w:type="dxa"/>
          </w:tcPr>
          <w:p w14:paraId="0B08BE8D" w14:textId="77777777" w:rsidR="00B974FF" w:rsidRPr="00B67833" w:rsidRDefault="00B974FF" w:rsidP="00B97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Verificacao CNPJ e do parâmetro ao final de cada campo.</w:t>
            </w:r>
          </w:p>
        </w:tc>
      </w:tr>
      <w:tr w:rsidR="00B974FF" w:rsidRPr="006908A1" w14:paraId="208F327A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BD91907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IE</w:t>
            </w:r>
          </w:p>
        </w:tc>
        <w:tc>
          <w:tcPr>
            <w:tcW w:w="1387" w:type="dxa"/>
          </w:tcPr>
          <w:p w14:paraId="32A1F863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0AC2B573" w14:textId="77777777" w:rsidR="00B974FF" w:rsidRPr="00B67833" w:rsidRDefault="003D2F07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6</w:t>
            </w:r>
            <w:r w:rsidR="00B974FF" w:rsidRPr="00B67833">
              <w:rPr>
                <w:rFonts w:asciiTheme="majorHAnsi" w:hAnsiTheme="majorHAnsi"/>
                <w:sz w:val="18"/>
                <w:lang w:val="pt-BR"/>
              </w:rPr>
              <w:t xml:space="preserve"> digitos</w:t>
            </w:r>
          </w:p>
        </w:tc>
        <w:tc>
          <w:tcPr>
            <w:tcW w:w="1911" w:type="dxa"/>
          </w:tcPr>
          <w:p w14:paraId="6AB7BB31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25952C68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alfabéticos, campo vazio ou números com separadores</w:t>
            </w:r>
          </w:p>
        </w:tc>
        <w:tc>
          <w:tcPr>
            <w:tcW w:w="1762" w:type="dxa"/>
          </w:tcPr>
          <w:p w14:paraId="66D550F2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campo e verificação do parâmetro ao final de cada campo</w:t>
            </w:r>
          </w:p>
        </w:tc>
      </w:tr>
      <w:tr w:rsidR="00B974FF" w:rsidRPr="006908A1" w14:paraId="77290B64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30902EA4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IM</w:t>
            </w:r>
          </w:p>
        </w:tc>
        <w:tc>
          <w:tcPr>
            <w:tcW w:w="1387" w:type="dxa"/>
          </w:tcPr>
          <w:p w14:paraId="265A0586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6692A524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composto de 7 digitos</w:t>
            </w:r>
          </w:p>
        </w:tc>
        <w:tc>
          <w:tcPr>
            <w:tcW w:w="1911" w:type="dxa"/>
          </w:tcPr>
          <w:p w14:paraId="22D65083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12DB83CA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alfabéticos, campo vazio ou números com separadores</w:t>
            </w:r>
          </w:p>
        </w:tc>
        <w:tc>
          <w:tcPr>
            <w:tcW w:w="1762" w:type="dxa"/>
          </w:tcPr>
          <w:p w14:paraId="0A5B99D4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campo e verificação do parâmetro ao final de cada campo</w:t>
            </w:r>
          </w:p>
        </w:tc>
      </w:tr>
      <w:tr w:rsidR="00B974FF" w:rsidRPr="006908A1" w14:paraId="1A2E9E14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CA6F010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Tipo</w:t>
            </w:r>
          </w:p>
        </w:tc>
        <w:tc>
          <w:tcPr>
            <w:tcW w:w="1387" w:type="dxa"/>
          </w:tcPr>
          <w:p w14:paraId="2B549604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670BE933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Sigla do órgão competente</w:t>
            </w:r>
          </w:p>
        </w:tc>
        <w:tc>
          <w:tcPr>
            <w:tcW w:w="1911" w:type="dxa"/>
          </w:tcPr>
          <w:p w14:paraId="4EFE29E2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2140" w:type="dxa"/>
          </w:tcPr>
          <w:p w14:paraId="0799B393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Caracteres numéricos , campo vazio, simbolos</w:t>
            </w:r>
          </w:p>
        </w:tc>
        <w:tc>
          <w:tcPr>
            <w:tcW w:w="1762" w:type="dxa"/>
          </w:tcPr>
          <w:p w14:paraId="2E8AB42B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Combobox com lista de órgãos.</w:t>
            </w:r>
          </w:p>
        </w:tc>
      </w:tr>
      <w:tr w:rsidR="00B974FF" w:rsidRPr="006908A1" w14:paraId="70FBBB5A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973318C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CEP</w:t>
            </w:r>
          </w:p>
        </w:tc>
        <w:tc>
          <w:tcPr>
            <w:tcW w:w="1387" w:type="dxa"/>
          </w:tcPr>
          <w:p w14:paraId="234077E4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7B4429DC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8 digitos</w:t>
            </w:r>
          </w:p>
        </w:tc>
        <w:tc>
          <w:tcPr>
            <w:tcW w:w="1911" w:type="dxa"/>
          </w:tcPr>
          <w:p w14:paraId="0106DA6E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alfanumericos</w:t>
            </w:r>
          </w:p>
        </w:tc>
        <w:tc>
          <w:tcPr>
            <w:tcW w:w="2140" w:type="dxa"/>
          </w:tcPr>
          <w:p w14:paraId="7EF66B06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preenchido com zeros, numero com separadores</w:t>
            </w:r>
          </w:p>
        </w:tc>
        <w:tc>
          <w:tcPr>
            <w:tcW w:w="1762" w:type="dxa"/>
          </w:tcPr>
          <w:p w14:paraId="4E74C6CE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dos valores iniciais do parâmetro.</w:t>
            </w:r>
          </w:p>
        </w:tc>
      </w:tr>
      <w:tr w:rsidR="00B974FF" w:rsidRPr="006908A1" w14:paraId="56CFD197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44F68D4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Logradouro</w:t>
            </w:r>
          </w:p>
        </w:tc>
        <w:tc>
          <w:tcPr>
            <w:tcW w:w="1387" w:type="dxa"/>
          </w:tcPr>
          <w:p w14:paraId="75754DAD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3031DCAF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caracteres, Letras em caixa alta.</w:t>
            </w:r>
          </w:p>
        </w:tc>
        <w:tc>
          <w:tcPr>
            <w:tcW w:w="1911" w:type="dxa"/>
          </w:tcPr>
          <w:p w14:paraId="03EC02B7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Dado, podendo ter abreviação no inicio</w:t>
            </w:r>
          </w:p>
        </w:tc>
        <w:tc>
          <w:tcPr>
            <w:tcW w:w="2140" w:type="dxa"/>
          </w:tcPr>
          <w:p w14:paraId="1030D17E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números ou espaços no inicio do cadastro, qtde de caracteres maior que o do banco (exception)</w:t>
            </w:r>
          </w:p>
        </w:tc>
        <w:tc>
          <w:tcPr>
            <w:tcW w:w="1762" w:type="dxa"/>
          </w:tcPr>
          <w:p w14:paraId="3BE18C4A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ou parametrização do sistema</w:t>
            </w:r>
          </w:p>
        </w:tc>
      </w:tr>
      <w:tr w:rsidR="00B974FF" w:rsidRPr="006908A1" w14:paraId="32E5A653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7DA87E78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</w:t>
            </w:r>
          </w:p>
        </w:tc>
        <w:tc>
          <w:tcPr>
            <w:tcW w:w="1387" w:type="dxa"/>
          </w:tcPr>
          <w:p w14:paraId="4408C205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1F08208C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4 digitos</w:t>
            </w:r>
          </w:p>
        </w:tc>
        <w:tc>
          <w:tcPr>
            <w:tcW w:w="1911" w:type="dxa"/>
          </w:tcPr>
          <w:p w14:paraId="15D54F76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</w:t>
            </w:r>
          </w:p>
        </w:tc>
        <w:tc>
          <w:tcPr>
            <w:tcW w:w="2140" w:type="dxa"/>
          </w:tcPr>
          <w:p w14:paraId="335628FA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Uso de letras ou simbolos, qtde de caracteres maior que o do banco (exception)</w:t>
            </w:r>
          </w:p>
        </w:tc>
        <w:tc>
          <w:tcPr>
            <w:tcW w:w="1762" w:type="dxa"/>
          </w:tcPr>
          <w:p w14:paraId="0B6EC0C3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Mascara de formato, preenchimento com zeros campo vazio.</w:t>
            </w:r>
          </w:p>
        </w:tc>
      </w:tr>
      <w:tr w:rsidR="00B974FF" w:rsidRPr="006908A1" w14:paraId="138E4535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F2A7B72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Complemento</w:t>
            </w:r>
          </w:p>
        </w:tc>
        <w:tc>
          <w:tcPr>
            <w:tcW w:w="1387" w:type="dxa"/>
          </w:tcPr>
          <w:p w14:paraId="0BCE8E39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alfanumerica</w:t>
            </w:r>
          </w:p>
        </w:tc>
        <w:tc>
          <w:tcPr>
            <w:tcW w:w="1638" w:type="dxa"/>
          </w:tcPr>
          <w:p w14:paraId="0E32D0F7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</w:t>
            </w:r>
          </w:p>
        </w:tc>
        <w:tc>
          <w:tcPr>
            <w:tcW w:w="1911" w:type="dxa"/>
          </w:tcPr>
          <w:p w14:paraId="4E87464E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alfanumérica sem espaço em branco no inicio do campo</w:t>
            </w:r>
          </w:p>
        </w:tc>
        <w:tc>
          <w:tcPr>
            <w:tcW w:w="2140" w:type="dxa"/>
          </w:tcPr>
          <w:p w14:paraId="36A10F7B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Simbolos ou caracteres especiais, qtde de caracteres maior que o do banco (exception)</w:t>
            </w:r>
          </w:p>
        </w:tc>
        <w:tc>
          <w:tcPr>
            <w:tcW w:w="1762" w:type="dxa"/>
          </w:tcPr>
          <w:p w14:paraId="5BDB9FCC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u w:val="single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B974FF" w:rsidRPr="006908A1" w14:paraId="4EC6A2A7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401AB8A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Bairro</w:t>
            </w:r>
          </w:p>
        </w:tc>
        <w:tc>
          <w:tcPr>
            <w:tcW w:w="1387" w:type="dxa"/>
          </w:tcPr>
          <w:p w14:paraId="5F1EAA31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36740A92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</w:t>
            </w:r>
          </w:p>
        </w:tc>
        <w:tc>
          <w:tcPr>
            <w:tcW w:w="1911" w:type="dxa"/>
          </w:tcPr>
          <w:p w14:paraId="1CC644AE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alfanumérica sem espaço em branco no inicio do campo</w:t>
            </w:r>
          </w:p>
        </w:tc>
        <w:tc>
          <w:tcPr>
            <w:tcW w:w="2140" w:type="dxa"/>
          </w:tcPr>
          <w:p w14:paraId="7D457F2E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Numeros, campo vazio, caracteres especiais, qtde de caracteres maior que o do banco (exception)</w:t>
            </w:r>
          </w:p>
        </w:tc>
        <w:tc>
          <w:tcPr>
            <w:tcW w:w="1762" w:type="dxa"/>
          </w:tcPr>
          <w:p w14:paraId="6E2CFBD9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campo.</w:t>
            </w:r>
          </w:p>
        </w:tc>
      </w:tr>
      <w:tr w:rsidR="00B974FF" w:rsidRPr="006908A1" w14:paraId="0F781358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355AAD05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País</w:t>
            </w:r>
          </w:p>
        </w:tc>
        <w:tc>
          <w:tcPr>
            <w:tcW w:w="1387" w:type="dxa"/>
          </w:tcPr>
          <w:p w14:paraId="72AC762D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Enum</w:t>
            </w:r>
          </w:p>
        </w:tc>
        <w:tc>
          <w:tcPr>
            <w:tcW w:w="1638" w:type="dxa"/>
          </w:tcPr>
          <w:p w14:paraId="5D3E82A0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1911" w:type="dxa"/>
          </w:tcPr>
          <w:p w14:paraId="42260BB7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Pais selecionado de um combobox</w:t>
            </w:r>
          </w:p>
        </w:tc>
        <w:tc>
          <w:tcPr>
            <w:tcW w:w="2140" w:type="dxa"/>
          </w:tcPr>
          <w:p w14:paraId="489C5248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Pais não cadastrado</w:t>
            </w:r>
          </w:p>
        </w:tc>
        <w:tc>
          <w:tcPr>
            <w:tcW w:w="1762" w:type="dxa"/>
          </w:tcPr>
          <w:p w14:paraId="300D7617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Inclusão do pais não encontrado</w:t>
            </w:r>
          </w:p>
        </w:tc>
      </w:tr>
      <w:tr w:rsidR="00B974FF" w:rsidRPr="006908A1" w14:paraId="61240BF6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C8AD949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</w:t>
            </w:r>
          </w:p>
        </w:tc>
        <w:tc>
          <w:tcPr>
            <w:tcW w:w="1387" w:type="dxa"/>
          </w:tcPr>
          <w:p w14:paraId="45BE6F7B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Enum</w:t>
            </w:r>
          </w:p>
        </w:tc>
        <w:tc>
          <w:tcPr>
            <w:tcW w:w="1638" w:type="dxa"/>
          </w:tcPr>
          <w:p w14:paraId="35C790BC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numerica</w:t>
            </w:r>
          </w:p>
        </w:tc>
        <w:tc>
          <w:tcPr>
            <w:tcW w:w="1911" w:type="dxa"/>
          </w:tcPr>
          <w:p w14:paraId="440847F9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 selecionada  de um combobox</w:t>
            </w:r>
          </w:p>
        </w:tc>
        <w:tc>
          <w:tcPr>
            <w:tcW w:w="2140" w:type="dxa"/>
          </w:tcPr>
          <w:p w14:paraId="0CBE06D5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UF não cadastrado</w:t>
            </w:r>
          </w:p>
        </w:tc>
        <w:tc>
          <w:tcPr>
            <w:tcW w:w="1762" w:type="dxa"/>
          </w:tcPr>
          <w:p w14:paraId="7118D804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Inclusão da UF não encontrado</w:t>
            </w:r>
          </w:p>
        </w:tc>
      </w:tr>
      <w:tr w:rsidR="00B974FF" w:rsidRPr="006908A1" w14:paraId="65123276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3EEBB59B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Cidade</w:t>
            </w:r>
          </w:p>
        </w:tc>
        <w:tc>
          <w:tcPr>
            <w:tcW w:w="1387" w:type="dxa"/>
          </w:tcPr>
          <w:p w14:paraId="73A2E1F5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4AC36E5D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com xx caracteres, Letras em caixa alta.</w:t>
            </w:r>
          </w:p>
        </w:tc>
        <w:tc>
          <w:tcPr>
            <w:tcW w:w="1911" w:type="dxa"/>
          </w:tcPr>
          <w:p w14:paraId="466DB117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não numérica de Dado, sem abreviação ou caracteres especiais</w:t>
            </w:r>
          </w:p>
        </w:tc>
        <w:tc>
          <w:tcPr>
            <w:tcW w:w="2140" w:type="dxa"/>
          </w:tcPr>
          <w:p w14:paraId="792F87E2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 xml:space="preserve">Uso de números ou espaços no inicio do cadastro, qtde de caracteres maior que o </w:t>
            </w: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do banco (exception)</w:t>
            </w:r>
          </w:p>
        </w:tc>
        <w:tc>
          <w:tcPr>
            <w:tcW w:w="1762" w:type="dxa"/>
          </w:tcPr>
          <w:p w14:paraId="2F7CE2B6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Verificação do parametro  ao final de cada campo .</w:t>
            </w:r>
          </w:p>
        </w:tc>
      </w:tr>
      <w:tr w:rsidR="00B974FF" w:rsidRPr="006908A1" w14:paraId="29B1FD32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626CA9D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lastRenderedPageBreak/>
              <w:t>Telefone</w:t>
            </w:r>
          </w:p>
        </w:tc>
        <w:tc>
          <w:tcPr>
            <w:tcW w:w="1387" w:type="dxa"/>
          </w:tcPr>
          <w:p w14:paraId="1937922C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03EF711D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10 digitos</w:t>
            </w:r>
          </w:p>
        </w:tc>
        <w:tc>
          <w:tcPr>
            <w:tcW w:w="1911" w:type="dxa"/>
          </w:tcPr>
          <w:p w14:paraId="13D311D2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</w:t>
            </w:r>
          </w:p>
        </w:tc>
        <w:tc>
          <w:tcPr>
            <w:tcW w:w="2140" w:type="dxa"/>
          </w:tcPr>
          <w:p w14:paraId="235F662E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Codigo DDD vazio ou invalido,  caracteres alfabético ou especiais</w:t>
            </w:r>
          </w:p>
        </w:tc>
        <w:tc>
          <w:tcPr>
            <w:tcW w:w="1762" w:type="dxa"/>
          </w:tcPr>
          <w:p w14:paraId="1DDFB1BA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B974FF" w:rsidRPr="006908A1" w14:paraId="2A7FE56D" w14:textId="77777777" w:rsidTr="0077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C4B2BBA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Celular</w:t>
            </w:r>
          </w:p>
        </w:tc>
        <w:tc>
          <w:tcPr>
            <w:tcW w:w="1387" w:type="dxa"/>
          </w:tcPr>
          <w:p w14:paraId="5AD939C3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Numerico</w:t>
            </w:r>
          </w:p>
        </w:tc>
        <w:tc>
          <w:tcPr>
            <w:tcW w:w="1638" w:type="dxa"/>
          </w:tcPr>
          <w:p w14:paraId="5A89DAB6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Numero com 10 digitos</w:t>
            </w:r>
          </w:p>
        </w:tc>
        <w:tc>
          <w:tcPr>
            <w:tcW w:w="1911" w:type="dxa"/>
          </w:tcPr>
          <w:p w14:paraId="75984F08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sem dígitos alfanuméricos ou separadores, campo vazio ou parte dele</w:t>
            </w:r>
          </w:p>
        </w:tc>
        <w:tc>
          <w:tcPr>
            <w:tcW w:w="2140" w:type="dxa"/>
          </w:tcPr>
          <w:p w14:paraId="6F1CDAB8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Codigo DDD vazio ou invalido,  caracteres alfabético ou especiais</w:t>
            </w:r>
          </w:p>
        </w:tc>
        <w:tc>
          <w:tcPr>
            <w:tcW w:w="1762" w:type="dxa"/>
          </w:tcPr>
          <w:p w14:paraId="40FFA594" w14:textId="77777777" w:rsidR="00B974FF" w:rsidRPr="00B67833" w:rsidRDefault="00B974FF" w:rsidP="003D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do parametro  ao final de cada campo .</w:t>
            </w:r>
          </w:p>
        </w:tc>
      </w:tr>
      <w:tr w:rsidR="00B974FF" w:rsidRPr="006908A1" w14:paraId="64FA7ACE" w14:textId="77777777" w:rsidTr="0077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7914517" w14:textId="77777777" w:rsidR="00B974FF" w:rsidRPr="00B67833" w:rsidRDefault="00B974FF" w:rsidP="003D2F07">
            <w:pPr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Email</w:t>
            </w:r>
          </w:p>
        </w:tc>
        <w:tc>
          <w:tcPr>
            <w:tcW w:w="1387" w:type="dxa"/>
          </w:tcPr>
          <w:p w14:paraId="6B144990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</w:t>
            </w:r>
          </w:p>
        </w:tc>
        <w:tc>
          <w:tcPr>
            <w:tcW w:w="1638" w:type="dxa"/>
          </w:tcPr>
          <w:p w14:paraId="0456FAB9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String alfanumerica</w:t>
            </w:r>
          </w:p>
        </w:tc>
        <w:tc>
          <w:tcPr>
            <w:tcW w:w="1911" w:type="dxa"/>
          </w:tcPr>
          <w:p w14:paraId="17DD43C8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Email valido com dominio existente</w:t>
            </w:r>
          </w:p>
        </w:tc>
        <w:tc>
          <w:tcPr>
            <w:tcW w:w="2140" w:type="dxa"/>
          </w:tcPr>
          <w:p w14:paraId="1E7E0874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Campo vazio, emails ficticio, caracteres especiais</w:t>
            </w:r>
            <w:r w:rsidR="00B67833">
              <w:rPr>
                <w:rFonts w:asciiTheme="majorHAnsi" w:hAnsiTheme="majorHAnsi"/>
                <w:sz w:val="18"/>
                <w:lang w:val="pt-BR"/>
              </w:rPr>
              <w:t>, sem arroba</w:t>
            </w:r>
          </w:p>
        </w:tc>
        <w:tc>
          <w:tcPr>
            <w:tcW w:w="1762" w:type="dxa"/>
          </w:tcPr>
          <w:p w14:paraId="641717D7" w14:textId="77777777" w:rsidR="00B974FF" w:rsidRPr="00B67833" w:rsidRDefault="00B974FF" w:rsidP="003D2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lang w:val="pt-BR"/>
              </w:rPr>
            </w:pPr>
            <w:r w:rsidRPr="00B67833">
              <w:rPr>
                <w:rFonts w:asciiTheme="majorHAnsi" w:hAnsiTheme="majorHAnsi"/>
                <w:sz w:val="18"/>
                <w:lang w:val="pt-BR"/>
              </w:rPr>
              <w:t>Verificação de parametro ao final de cada campo</w:t>
            </w:r>
          </w:p>
        </w:tc>
      </w:tr>
    </w:tbl>
    <w:p w14:paraId="784619A8" w14:textId="77777777" w:rsidR="00B974FF" w:rsidRPr="00B67833" w:rsidRDefault="00B974FF" w:rsidP="00777093">
      <w:pPr>
        <w:rPr>
          <w:rFonts w:asciiTheme="majorHAnsi" w:hAnsiTheme="majorHAnsi"/>
          <w:lang w:val="pt-BR"/>
        </w:rPr>
      </w:pPr>
    </w:p>
    <w:sectPr w:rsidR="00B974FF" w:rsidRPr="00B67833" w:rsidSect="00B122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52FE2" w14:textId="77777777" w:rsidR="00604309" w:rsidRDefault="00604309" w:rsidP="006908A1">
      <w:pPr>
        <w:spacing w:after="0" w:line="240" w:lineRule="auto"/>
      </w:pPr>
      <w:r>
        <w:separator/>
      </w:r>
    </w:p>
  </w:endnote>
  <w:endnote w:type="continuationSeparator" w:id="0">
    <w:p w14:paraId="0EF4FF61" w14:textId="77777777" w:rsidR="00604309" w:rsidRDefault="00604309" w:rsidP="0069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475CA" w14:textId="77777777" w:rsidR="00604309" w:rsidRDefault="00604309" w:rsidP="006908A1">
      <w:pPr>
        <w:spacing w:after="0" w:line="240" w:lineRule="auto"/>
      </w:pPr>
      <w:r>
        <w:separator/>
      </w:r>
    </w:p>
  </w:footnote>
  <w:footnote w:type="continuationSeparator" w:id="0">
    <w:p w14:paraId="46B7CC45" w14:textId="77777777" w:rsidR="00604309" w:rsidRDefault="00604309" w:rsidP="0069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9EC30" w14:textId="77777777" w:rsidR="006908A1" w:rsidRPr="006908A1" w:rsidRDefault="006908A1" w:rsidP="006908A1">
    <w:pPr>
      <w:jc w:val="center"/>
      <w:rPr>
        <w:rStyle w:val="BookTitle"/>
        <w:rFonts w:ascii="Myriad Pro" w:hAnsi="Myriad Pro" w:cs="Calibri"/>
        <w:color w:val="632523"/>
        <w:sz w:val="28"/>
        <w:lang w:val="pt-BR"/>
      </w:rPr>
    </w:pPr>
    <w:r>
      <w:rPr>
        <w:rStyle w:val="BookTitle"/>
        <w:rFonts w:ascii="Myriad Pro" w:hAnsi="Myriad Pro" w:cs="Calibri"/>
        <w:color w:val="632523"/>
        <w:sz w:val="28"/>
        <w:lang w:val="pt-BR"/>
      </w:rPr>
      <w:t>CONTROLE DE TESTES</w:t>
    </w:r>
  </w:p>
  <w:p w14:paraId="06C6B6DF" w14:textId="77777777" w:rsidR="006908A1" w:rsidRPr="006908A1" w:rsidRDefault="006908A1" w:rsidP="006908A1">
    <w:pPr>
      <w:jc w:val="center"/>
      <w:rPr>
        <w:rFonts w:ascii="Agency FB" w:hAnsi="Agency FB" w:cs="Arial"/>
        <w:szCs w:val="28"/>
        <w:lang w:val="pt-BR"/>
      </w:rPr>
    </w:pPr>
    <w:r w:rsidRPr="006908A1">
      <w:rPr>
        <w:rFonts w:ascii="Agency FB" w:eastAsia="Times New Roman" w:hAnsi="Agency FB" w:cs="Arial"/>
        <w:bCs/>
        <w:color w:val="0D0D0D"/>
        <w:sz w:val="28"/>
        <w:szCs w:val="32"/>
        <w:lang w:val="pt-BR"/>
      </w:rPr>
      <w:t>Sistema Integrado de Distribuição e Automação de Farmácias - SIDAF</w:t>
    </w:r>
  </w:p>
  <w:p w14:paraId="10623CCA" w14:textId="77777777" w:rsidR="006908A1" w:rsidRDefault="006908A1" w:rsidP="006908A1">
    <w:pPr>
      <w:jc w:val="center"/>
      <w:rPr>
        <w:rFonts w:ascii="Myriad Pro" w:hAnsi="Myriad Pro" w:cs="Arial"/>
        <w:b/>
        <w:noProof/>
        <w:sz w:val="28"/>
        <w:szCs w:val="28"/>
      </w:rPr>
    </w:pPr>
    <w:r>
      <w:rPr>
        <w:rFonts w:ascii="Myriad Pro" w:hAnsi="Myriad Pro" w:cs="Arial"/>
        <w:b/>
        <w:noProof/>
        <w:sz w:val="28"/>
        <w:szCs w:val="28"/>
        <w:lang w:val="pt-BR" w:eastAsia="pt-BR"/>
      </w:rPr>
      <w:drawing>
        <wp:inline distT="0" distB="0" distL="0" distR="0" wp14:editId="2B9252DB">
          <wp:extent cx="5610225" cy="28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28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 mc:Ignorable="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 mc:Ignorable="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0FF"/>
    <w:multiLevelType w:val="hybridMultilevel"/>
    <w:tmpl w:val="23E8E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BE6E13"/>
    <w:multiLevelType w:val="hybridMultilevel"/>
    <w:tmpl w:val="311A2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A4C"/>
    <w:rsid w:val="000874A2"/>
    <w:rsid w:val="000D14CA"/>
    <w:rsid w:val="00123A4C"/>
    <w:rsid w:val="003A50FA"/>
    <w:rsid w:val="003D2F07"/>
    <w:rsid w:val="005D0B88"/>
    <w:rsid w:val="00604309"/>
    <w:rsid w:val="00611A23"/>
    <w:rsid w:val="006908A1"/>
    <w:rsid w:val="006B12DA"/>
    <w:rsid w:val="00777093"/>
    <w:rsid w:val="00AB207E"/>
    <w:rsid w:val="00B122BE"/>
    <w:rsid w:val="00B579DD"/>
    <w:rsid w:val="00B67833"/>
    <w:rsid w:val="00B974FF"/>
    <w:rsid w:val="00BC4DBA"/>
    <w:rsid w:val="00C4319B"/>
    <w:rsid w:val="00CD4D2B"/>
    <w:rsid w:val="00D52F07"/>
    <w:rsid w:val="00D54D1A"/>
    <w:rsid w:val="00EB1200"/>
    <w:rsid w:val="00EC623B"/>
    <w:rsid w:val="00F13657"/>
    <w:rsid w:val="00F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C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A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7833"/>
    <w:pPr>
      <w:ind w:left="720"/>
      <w:contextualSpacing/>
    </w:pPr>
  </w:style>
  <w:style w:type="table" w:styleId="ColorfulList-Accent1">
    <w:name w:val="Colorful List Accent 1"/>
    <w:basedOn w:val="TableNormal"/>
    <w:uiPriority w:val="72"/>
    <w:rsid w:val="007770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CE6F2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69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08A1"/>
  </w:style>
  <w:style w:type="paragraph" w:styleId="Footer">
    <w:name w:val="footer"/>
    <w:basedOn w:val="Normal"/>
    <w:link w:val="FooterChar"/>
    <w:uiPriority w:val="99"/>
    <w:unhideWhenUsed/>
    <w:rsid w:val="0069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8A1"/>
  </w:style>
  <w:style w:type="character" w:styleId="BookTitle">
    <w:name w:val="Book Title"/>
    <w:qFormat/>
    <w:rsid w:val="006908A1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1788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Helder</dc:creator>
  <cp:lastModifiedBy>Rute</cp:lastModifiedBy>
  <cp:revision>14</cp:revision>
  <dcterms:created xsi:type="dcterms:W3CDTF">2010-04-11T02:09:00Z</dcterms:created>
  <dcterms:modified xsi:type="dcterms:W3CDTF">2010-04-18T13:56:00Z</dcterms:modified>
</cp:coreProperties>
</file>