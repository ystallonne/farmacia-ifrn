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CD422" w14:textId="77777777" w:rsidR="00BD75DA" w:rsidRPr="00BD75DA" w:rsidRDefault="00BD75DA" w:rsidP="00D42682">
      <w:pPr>
        <w:jc w:val="center"/>
        <w:rPr>
          <w:i/>
        </w:rPr>
      </w:pPr>
      <w:bookmarkStart w:id="0" w:name="_GoBack"/>
      <w:bookmarkEnd w:id="0"/>
      <w:r w:rsidRPr="00BD75DA">
        <w:rPr>
          <w:i/>
        </w:rPr>
        <w:t>- Depois do primeiro relatório</w:t>
      </w:r>
      <w:r>
        <w:rPr>
          <w:i/>
        </w:rPr>
        <w:t>,</w:t>
      </w:r>
      <w:r w:rsidRPr="00BD75DA">
        <w:rPr>
          <w:i/>
        </w:rPr>
        <w:t xml:space="preserve"> vi que vocês trabalharam bem</w:t>
      </w:r>
      <w:r>
        <w:rPr>
          <w:i/>
        </w:rPr>
        <w:t xml:space="preserve"> nos erros</w:t>
      </w:r>
      <w:r w:rsidRPr="00BD75DA">
        <w:rPr>
          <w:i/>
        </w:rPr>
        <w:t>! Parabéns a todos, está ficando muito bom!</w:t>
      </w:r>
      <w:r w:rsidR="00D42682">
        <w:rPr>
          <w:i/>
        </w:rPr>
        <w:t xml:space="preserve"> O que eu não expliquei no último relatório é que aqui o objetivo não é </w:t>
      </w:r>
      <w:r w:rsidR="007B7D8F">
        <w:rPr>
          <w:i/>
        </w:rPr>
        <w:t xml:space="preserve">um </w:t>
      </w:r>
      <w:r w:rsidR="00D42682">
        <w:rPr>
          <w:i/>
        </w:rPr>
        <w:t xml:space="preserve">relatório </w:t>
      </w:r>
      <w:r w:rsidR="007B7D8F">
        <w:rPr>
          <w:i/>
        </w:rPr>
        <w:t xml:space="preserve">de aspectos </w:t>
      </w:r>
      <w:r w:rsidR="00D42682">
        <w:rPr>
          <w:i/>
        </w:rPr>
        <w:t>positivo</w:t>
      </w:r>
      <w:r w:rsidR="007B7D8F">
        <w:rPr>
          <w:i/>
        </w:rPr>
        <w:t>s:</w:t>
      </w:r>
      <w:r w:rsidR="00D42682">
        <w:rPr>
          <w:i/>
        </w:rPr>
        <w:t xml:space="preserve"> somente erros serão reportados! </w:t>
      </w:r>
      <w:r w:rsidR="00782FA1">
        <w:rPr>
          <w:i/>
        </w:rPr>
        <w:t>Então não fiquem com raiva!</w:t>
      </w:r>
      <w:r w:rsidR="00D42682">
        <w:rPr>
          <w:i/>
        </w:rPr>
        <w:t xml:space="preserve">. </w:t>
      </w:r>
      <w:r>
        <w:rPr>
          <w:i/>
        </w:rPr>
        <w:t>Alguns comentários eu mantive, por ver qu</w:t>
      </w:r>
      <w:r w:rsidR="00D42682">
        <w:rPr>
          <w:i/>
        </w:rPr>
        <w:t>e o mesmo erro continua, e outro</w:t>
      </w:r>
      <w:r>
        <w:rPr>
          <w:i/>
        </w:rPr>
        <w:t xml:space="preserve">s eu </w:t>
      </w:r>
      <w:r w:rsidR="00D42682">
        <w:rPr>
          <w:i/>
        </w:rPr>
        <w:t xml:space="preserve">exclui / </w:t>
      </w:r>
      <w:r>
        <w:rPr>
          <w:i/>
        </w:rPr>
        <w:t xml:space="preserve">adicionei, visando </w:t>
      </w:r>
      <w:r w:rsidR="00B91FF9">
        <w:rPr>
          <w:i/>
        </w:rPr>
        <w:t xml:space="preserve">a perfeição! Se possível, </w:t>
      </w:r>
      <w:r w:rsidR="00216BB8">
        <w:rPr>
          <w:i/>
        </w:rPr>
        <w:t>trabalhem para que hoje pela tarde</w:t>
      </w:r>
      <w:r w:rsidR="00D42682">
        <w:rPr>
          <w:i/>
        </w:rPr>
        <w:t xml:space="preserve"> tudo</w:t>
      </w:r>
      <w:r w:rsidR="00216BB8">
        <w:rPr>
          <w:i/>
        </w:rPr>
        <w:t xml:space="preserve"> esteja </w:t>
      </w:r>
      <w:r w:rsidR="00B91FF9">
        <w:rPr>
          <w:i/>
        </w:rPr>
        <w:t>ao menos cadastrando (pois isto será essencial para os testes de unidade)!</w:t>
      </w:r>
    </w:p>
    <w:p w14:paraId="0E930CBF" w14:textId="77777777" w:rsidR="004F6BC3" w:rsidRPr="00B43CBA" w:rsidRDefault="004F6BC3" w:rsidP="004F6BC3">
      <w:pPr>
        <w:pStyle w:val="ListParagraph"/>
        <w:numPr>
          <w:ilvl w:val="0"/>
          <w:numId w:val="1"/>
        </w:numPr>
        <w:rPr>
          <w:b/>
        </w:rPr>
      </w:pPr>
      <w:r w:rsidRPr="00B43CBA">
        <w:rPr>
          <w:b/>
        </w:rPr>
        <w:t>MATRIZ:</w:t>
      </w:r>
    </w:p>
    <w:p w14:paraId="3A5CC08C" w14:textId="77777777" w:rsidR="004F6BC3" w:rsidRPr="004F6BC3" w:rsidRDefault="004F6BC3" w:rsidP="004F6BC3">
      <w:pPr>
        <w:pStyle w:val="ListParagraph"/>
        <w:numPr>
          <w:ilvl w:val="1"/>
          <w:numId w:val="1"/>
        </w:numPr>
        <w:rPr>
          <w:b/>
        </w:rPr>
      </w:pPr>
      <w:r w:rsidRPr="004F6BC3">
        <w:rPr>
          <w:b/>
        </w:rPr>
        <w:t>Funcionário:</w:t>
      </w:r>
    </w:p>
    <w:p w14:paraId="13538770" w14:textId="77777777" w:rsidR="00BD75DA" w:rsidRDefault="00BD75DA" w:rsidP="00BD75DA">
      <w:pPr>
        <w:pStyle w:val="ListParagraph"/>
        <w:numPr>
          <w:ilvl w:val="2"/>
          <w:numId w:val="1"/>
        </w:numPr>
      </w:pPr>
      <w:r>
        <w:t>Não consegui cadastrar nada - é lançado um erro.</w:t>
      </w:r>
    </w:p>
    <w:p w14:paraId="067F9F98" w14:textId="77777777" w:rsidR="001C5810" w:rsidRDefault="001C5810" w:rsidP="001C5810">
      <w:pPr>
        <w:pStyle w:val="ListParagraph"/>
        <w:numPr>
          <w:ilvl w:val="2"/>
          <w:numId w:val="1"/>
        </w:numPr>
      </w:pPr>
      <w:r>
        <w:t xml:space="preserve">Não há tratamento para </w:t>
      </w:r>
      <w:r w:rsidR="00761C2B">
        <w:t xml:space="preserve">campos </w:t>
      </w:r>
      <w:r>
        <w:t xml:space="preserve">incompletos (CEP, telefone, </w:t>
      </w:r>
      <w:r w:rsidR="009B5B84">
        <w:t>CPF</w:t>
      </w:r>
      <w:r>
        <w:t>) que na teoria deveriam ser preenchidos por completo</w:t>
      </w:r>
    </w:p>
    <w:p w14:paraId="691A3DC4" w14:textId="77777777" w:rsidR="004F6BC3" w:rsidRDefault="004F6BC3" w:rsidP="004F6BC3">
      <w:pPr>
        <w:pStyle w:val="ListParagraph"/>
        <w:numPr>
          <w:ilvl w:val="2"/>
          <w:numId w:val="1"/>
        </w:numPr>
      </w:pPr>
      <w:r>
        <w:t>Na tela de buscar, ao redimensionar a janela</w:t>
      </w:r>
      <w:r w:rsidR="00A700BB">
        <w:t>,</w:t>
      </w:r>
      <w:r>
        <w:t xml:space="preserve"> o filtro é o primeiro a sumir. Ele deveria ser sempre visível, e só a lista central ser redimensionada</w:t>
      </w:r>
      <w:r w:rsidR="00A700BB">
        <w:t xml:space="preserve"> – se possível com exibição de barra de rolagem.</w:t>
      </w:r>
    </w:p>
    <w:p w14:paraId="2EC08735" w14:textId="77777777" w:rsidR="000D074E" w:rsidRDefault="000D074E" w:rsidP="004F6BC3">
      <w:pPr>
        <w:pStyle w:val="ListParagraph"/>
        <w:numPr>
          <w:ilvl w:val="2"/>
          <w:numId w:val="1"/>
        </w:numPr>
      </w:pPr>
      <w:r>
        <w:t>A ordem de campos (quando se aperta TAB) está quase OK, falta só os campos cargo e empresa!</w:t>
      </w:r>
    </w:p>
    <w:p w14:paraId="2B0FD186" w14:textId="77777777" w:rsidR="000D074E" w:rsidRDefault="000D074E" w:rsidP="004F6BC3">
      <w:pPr>
        <w:pStyle w:val="ListParagraph"/>
        <w:numPr>
          <w:ilvl w:val="2"/>
          <w:numId w:val="1"/>
        </w:numPr>
      </w:pPr>
      <w:r>
        <w:t>O campo COMPLEMENTO não é obrigatório</w:t>
      </w:r>
      <w:r w:rsidR="00BD75DA">
        <w:t xml:space="preserve"> (mas está como)</w:t>
      </w:r>
      <w:r>
        <w:t>!</w:t>
      </w:r>
    </w:p>
    <w:p w14:paraId="18E5D048" w14:textId="77777777" w:rsidR="009B5B84" w:rsidRDefault="009B5B84" w:rsidP="004F6BC3">
      <w:pPr>
        <w:pStyle w:val="ListParagraph"/>
        <w:numPr>
          <w:ilvl w:val="2"/>
          <w:numId w:val="1"/>
        </w:numPr>
      </w:pPr>
      <w:r>
        <w:t>Implementar verificação de CPF, que já existe em filial.cliente</w:t>
      </w:r>
    </w:p>
    <w:p w14:paraId="43742263" w14:textId="77777777" w:rsidR="004F6BC3" w:rsidRPr="004F6BC3" w:rsidRDefault="004F6BC3" w:rsidP="004F6BC3">
      <w:pPr>
        <w:pStyle w:val="ListParagraph"/>
        <w:numPr>
          <w:ilvl w:val="1"/>
          <w:numId w:val="1"/>
        </w:numPr>
        <w:rPr>
          <w:b/>
        </w:rPr>
      </w:pPr>
      <w:r w:rsidRPr="004F6BC3">
        <w:rPr>
          <w:b/>
        </w:rPr>
        <w:t>Filial</w:t>
      </w:r>
      <w:r>
        <w:rPr>
          <w:b/>
        </w:rPr>
        <w:t>:</w:t>
      </w:r>
    </w:p>
    <w:p w14:paraId="59580DB3" w14:textId="77777777" w:rsidR="004F6BC3" w:rsidRDefault="000D074E" w:rsidP="004F6BC3">
      <w:pPr>
        <w:pStyle w:val="ListParagraph"/>
        <w:numPr>
          <w:ilvl w:val="2"/>
          <w:numId w:val="1"/>
        </w:numPr>
      </w:pPr>
      <w:r>
        <w:t xml:space="preserve">Renomear a janela de busca de </w:t>
      </w:r>
      <w:r w:rsidRPr="009B5B84">
        <w:rPr>
          <w:i/>
        </w:rPr>
        <w:t>EMPRESAS</w:t>
      </w:r>
      <w:r>
        <w:t xml:space="preserve"> para </w:t>
      </w:r>
      <w:r w:rsidRPr="009B5B84">
        <w:rPr>
          <w:i/>
        </w:rPr>
        <w:t>FILIAIS</w:t>
      </w:r>
    </w:p>
    <w:p w14:paraId="22126EC9" w14:textId="77777777" w:rsidR="004F6BC3" w:rsidRDefault="000D074E" w:rsidP="004F6BC3">
      <w:pPr>
        <w:pStyle w:val="ListParagraph"/>
        <w:numPr>
          <w:ilvl w:val="2"/>
          <w:numId w:val="1"/>
        </w:numPr>
      </w:pPr>
      <w:r>
        <w:t>As janelas não podem ser maximizadas? É interessante, mas está fora do padrão das outras. Mas o estilo ficou interessante, pelo menos para o cadastro, mas é necessário discutir, para padronizar</w:t>
      </w:r>
    </w:p>
    <w:p w14:paraId="3830D7EE" w14:textId="77777777" w:rsidR="00A700BB" w:rsidRDefault="000D074E" w:rsidP="004F6BC3">
      <w:pPr>
        <w:pStyle w:val="ListParagraph"/>
        <w:numPr>
          <w:ilvl w:val="2"/>
          <w:numId w:val="1"/>
        </w:numPr>
      </w:pPr>
      <w:r>
        <w:t xml:space="preserve">Não há tratamento para </w:t>
      </w:r>
      <w:r w:rsidR="00761C2B">
        <w:t xml:space="preserve">campos </w:t>
      </w:r>
      <w:r>
        <w:t>incompletos (CEP, telefone</w:t>
      </w:r>
      <w:r w:rsidR="001C5810">
        <w:t>,</w:t>
      </w:r>
      <w:r>
        <w:t xml:space="preserve"> CNPJ) que na teoria deveriam ser preenchidos por completo</w:t>
      </w:r>
    </w:p>
    <w:p w14:paraId="44D8A72B" w14:textId="77777777" w:rsidR="001C5810" w:rsidRDefault="001C5810" w:rsidP="001C5810">
      <w:pPr>
        <w:pStyle w:val="ListParagraph"/>
        <w:numPr>
          <w:ilvl w:val="2"/>
          <w:numId w:val="1"/>
        </w:numPr>
      </w:pPr>
      <w:r>
        <w:t>A ordem de campos (quando se aperta TAB) está quase OK, falta só colocar o SALVAR e LIMPAR por ultimo!</w:t>
      </w:r>
    </w:p>
    <w:p w14:paraId="4691F111" w14:textId="77777777" w:rsidR="009B5B84" w:rsidRDefault="009B5B84" w:rsidP="001C5810">
      <w:pPr>
        <w:pStyle w:val="ListParagraph"/>
        <w:numPr>
          <w:ilvl w:val="2"/>
          <w:numId w:val="1"/>
        </w:numPr>
      </w:pPr>
      <w:r>
        <w:t>Implementar a verificação de CNPJ (já está disponível?)</w:t>
      </w:r>
    </w:p>
    <w:p w14:paraId="67D9E7D9" w14:textId="77777777" w:rsidR="00DF2180" w:rsidRPr="00B43CBA" w:rsidRDefault="00DF2180" w:rsidP="00DF2180">
      <w:pPr>
        <w:pStyle w:val="ListParagraph"/>
        <w:numPr>
          <w:ilvl w:val="1"/>
          <w:numId w:val="1"/>
        </w:numPr>
        <w:rPr>
          <w:b/>
        </w:rPr>
      </w:pPr>
      <w:r w:rsidRPr="00B43CBA">
        <w:rPr>
          <w:b/>
        </w:rPr>
        <w:t>Institu</w:t>
      </w:r>
      <w:r w:rsidR="00B43CBA" w:rsidRPr="00B43CBA">
        <w:rPr>
          <w:b/>
        </w:rPr>
        <w:t>ição:</w:t>
      </w:r>
    </w:p>
    <w:p w14:paraId="2DA06565" w14:textId="77777777" w:rsidR="00B43CBA" w:rsidRDefault="00891D8B" w:rsidP="00B43CBA">
      <w:pPr>
        <w:pStyle w:val="ListParagraph"/>
        <w:numPr>
          <w:ilvl w:val="2"/>
          <w:numId w:val="1"/>
        </w:numPr>
      </w:pPr>
      <w:r>
        <w:t xml:space="preserve">Uma </w:t>
      </w:r>
      <w:r w:rsidRPr="00891D8B">
        <w:t>e</w:t>
      </w:r>
      <w:r w:rsidR="00B43CBA" w:rsidRPr="00891D8B">
        <w:t>xceção</w:t>
      </w:r>
      <w:r w:rsidR="00B43CBA">
        <w:t xml:space="preserve"> impede o cadastro</w:t>
      </w:r>
    </w:p>
    <w:p w14:paraId="7D5EAD4D" w14:textId="77777777" w:rsidR="00891D8B" w:rsidRDefault="00891D8B" w:rsidP="00891D8B">
      <w:pPr>
        <w:pStyle w:val="ListParagraph"/>
        <w:numPr>
          <w:ilvl w:val="2"/>
          <w:numId w:val="1"/>
        </w:numPr>
      </w:pPr>
      <w:r>
        <w:t xml:space="preserve">Não há tratamento para </w:t>
      </w:r>
      <w:r w:rsidR="00761C2B">
        <w:t xml:space="preserve">campos </w:t>
      </w:r>
      <w:r>
        <w:t>incompletos (CEP, telefone</w:t>
      </w:r>
      <w:r w:rsidR="009B5B84">
        <w:t>,</w:t>
      </w:r>
      <w:r>
        <w:t xml:space="preserve"> CNPJ) que na teoria deveriam ser preenchidos por completo</w:t>
      </w:r>
    </w:p>
    <w:p w14:paraId="342B6C78" w14:textId="77777777" w:rsidR="00EA24A7" w:rsidRDefault="00EA24A7" w:rsidP="00EA24A7">
      <w:pPr>
        <w:pStyle w:val="ListParagraph"/>
        <w:numPr>
          <w:ilvl w:val="2"/>
          <w:numId w:val="1"/>
        </w:numPr>
      </w:pPr>
      <w:r>
        <w:t>A ordem de campos (quando se aperta TAB) está quase OK, falta só colocar o SALVAR e LIMPAR por ultimo!</w:t>
      </w:r>
    </w:p>
    <w:p w14:paraId="00ECF710" w14:textId="77777777" w:rsidR="00EA24A7" w:rsidRDefault="00EA24A7" w:rsidP="00EA24A7">
      <w:pPr>
        <w:pStyle w:val="ListParagraph"/>
        <w:numPr>
          <w:ilvl w:val="2"/>
          <w:numId w:val="1"/>
        </w:numPr>
      </w:pPr>
      <w:r>
        <w:t>As janelas não podem ser maximizadas? É interessante, mas está fora do padrão das outras. Mas o estilo ficou interessante, pelo menos para o cadastro, mas é necessário discutir, para padronizar</w:t>
      </w:r>
    </w:p>
    <w:p w14:paraId="1DCECE85" w14:textId="77777777" w:rsidR="000A36A3" w:rsidRPr="000A36A3" w:rsidRDefault="000A36A3" w:rsidP="000A36A3">
      <w:pPr>
        <w:pStyle w:val="ListParagraph"/>
        <w:numPr>
          <w:ilvl w:val="1"/>
          <w:numId w:val="1"/>
        </w:numPr>
        <w:rPr>
          <w:b/>
        </w:rPr>
      </w:pPr>
      <w:r w:rsidRPr="000A36A3">
        <w:rPr>
          <w:b/>
        </w:rPr>
        <w:t>Produto</w:t>
      </w:r>
      <w:r>
        <w:rPr>
          <w:b/>
        </w:rPr>
        <w:t>:</w:t>
      </w:r>
    </w:p>
    <w:p w14:paraId="21D59684" w14:textId="77777777" w:rsidR="009B5B84" w:rsidRDefault="00B43CBA" w:rsidP="00B43CBA">
      <w:pPr>
        <w:pStyle w:val="ListParagraph"/>
        <w:numPr>
          <w:ilvl w:val="2"/>
          <w:numId w:val="1"/>
        </w:numPr>
      </w:pPr>
      <w:r>
        <w:t>O Cadastro de Composição não funciona</w:t>
      </w:r>
      <w:r w:rsidR="009B5B84">
        <w:t>, e conseqüentemente, não é possível cadastrar</w:t>
      </w:r>
    </w:p>
    <w:p w14:paraId="19FC0EE6" w14:textId="77777777" w:rsidR="00B43CBA" w:rsidRDefault="00B43CBA" w:rsidP="00B43CBA">
      <w:pPr>
        <w:pStyle w:val="ListParagraph"/>
        <w:numPr>
          <w:ilvl w:val="2"/>
          <w:numId w:val="1"/>
        </w:numPr>
      </w:pPr>
      <w:r>
        <w:lastRenderedPageBreak/>
        <w:t>Não é possível cadastrar foto</w:t>
      </w:r>
    </w:p>
    <w:p w14:paraId="75D44D94" w14:textId="77777777" w:rsidR="00B43CBA" w:rsidRDefault="00B43CBA" w:rsidP="00B43CBA">
      <w:pPr>
        <w:pStyle w:val="ListParagraph"/>
        <w:numPr>
          <w:ilvl w:val="2"/>
          <w:numId w:val="1"/>
        </w:numPr>
      </w:pPr>
      <w:r>
        <w:t>O cadastro ainda não funciona</w:t>
      </w:r>
    </w:p>
    <w:p w14:paraId="6CB11BEA" w14:textId="77777777" w:rsidR="00B43CBA" w:rsidRDefault="00B43CBA" w:rsidP="00B43CBA">
      <w:pPr>
        <w:pStyle w:val="ListParagraph"/>
        <w:numPr>
          <w:ilvl w:val="2"/>
          <w:numId w:val="1"/>
        </w:numPr>
      </w:pPr>
      <w:r>
        <w:t>A janela de localizar é muito grande</w:t>
      </w:r>
    </w:p>
    <w:p w14:paraId="6188CCE0" w14:textId="77777777" w:rsidR="00B43CBA" w:rsidRPr="00994540" w:rsidRDefault="00B43CBA" w:rsidP="00B43CBA">
      <w:pPr>
        <w:pStyle w:val="ListParagraph"/>
        <w:numPr>
          <w:ilvl w:val="0"/>
          <w:numId w:val="1"/>
        </w:numPr>
        <w:rPr>
          <w:b/>
        </w:rPr>
      </w:pPr>
      <w:r w:rsidRPr="00994540">
        <w:rPr>
          <w:b/>
        </w:rPr>
        <w:t>FILIAL</w:t>
      </w:r>
    </w:p>
    <w:p w14:paraId="5828AABB" w14:textId="77777777" w:rsidR="00994540" w:rsidRPr="00994540" w:rsidRDefault="00994540" w:rsidP="00994540">
      <w:pPr>
        <w:pStyle w:val="ListParagraph"/>
        <w:numPr>
          <w:ilvl w:val="1"/>
          <w:numId w:val="1"/>
        </w:numPr>
        <w:rPr>
          <w:b/>
        </w:rPr>
      </w:pPr>
      <w:r w:rsidRPr="00994540">
        <w:rPr>
          <w:b/>
        </w:rPr>
        <w:t>Clientes</w:t>
      </w:r>
    </w:p>
    <w:p w14:paraId="2B2A9D5A" w14:textId="77777777" w:rsidR="00994540" w:rsidRDefault="00761C2B" w:rsidP="00994540">
      <w:pPr>
        <w:pStyle w:val="ListParagraph"/>
        <w:numPr>
          <w:ilvl w:val="2"/>
          <w:numId w:val="1"/>
        </w:numPr>
      </w:pPr>
      <w:r>
        <w:t>Gostei da verificação de CPF! Se puder, trate os erros, para dizer isso ao usuário!</w:t>
      </w:r>
    </w:p>
    <w:p w14:paraId="1CE3623C" w14:textId="77777777" w:rsidR="00994540" w:rsidRPr="00761C2B" w:rsidRDefault="00994540" w:rsidP="00994540">
      <w:pPr>
        <w:pStyle w:val="ListParagraph"/>
        <w:numPr>
          <w:ilvl w:val="2"/>
          <w:numId w:val="1"/>
        </w:numPr>
      </w:pPr>
      <w:r>
        <w:t xml:space="preserve">As janelas de cadastro e busca não estão com títulos. Recomendo </w:t>
      </w:r>
      <w:r w:rsidRPr="00994540">
        <w:rPr>
          <w:b/>
        </w:rPr>
        <w:t>Novo Cliente</w:t>
      </w:r>
      <w:r>
        <w:t xml:space="preserve"> e</w:t>
      </w:r>
      <w:r w:rsidRPr="00994540">
        <w:rPr>
          <w:b/>
        </w:rPr>
        <w:t xml:space="preserve"> Localizar Cliente</w:t>
      </w:r>
    </w:p>
    <w:p w14:paraId="5A3C57C9" w14:textId="77777777" w:rsidR="00761C2B" w:rsidRDefault="00761C2B" w:rsidP="00994540">
      <w:pPr>
        <w:pStyle w:val="ListParagraph"/>
        <w:numPr>
          <w:ilvl w:val="2"/>
          <w:numId w:val="1"/>
        </w:numPr>
      </w:pPr>
      <w:r w:rsidRPr="00761C2B">
        <w:t>Apertando TAB não há como navegar pelos campos</w:t>
      </w:r>
    </w:p>
    <w:p w14:paraId="58009881" w14:textId="77777777" w:rsidR="00761C2B" w:rsidRDefault="00761C2B" w:rsidP="00761C2B">
      <w:pPr>
        <w:pStyle w:val="ListParagraph"/>
        <w:numPr>
          <w:ilvl w:val="2"/>
          <w:numId w:val="1"/>
        </w:numPr>
      </w:pPr>
      <w:r>
        <w:t>Não há tratamento para campos incompletos (CEP, telefone) que na teoria deveriam ser preenchidos por completo</w:t>
      </w:r>
    </w:p>
    <w:p w14:paraId="29E76894" w14:textId="77777777" w:rsidR="00994540" w:rsidRPr="004D5DC1" w:rsidRDefault="004D5DC1" w:rsidP="004D5DC1">
      <w:pPr>
        <w:pStyle w:val="ListParagraph"/>
        <w:numPr>
          <w:ilvl w:val="1"/>
          <w:numId w:val="1"/>
        </w:numPr>
      </w:pPr>
      <w:r>
        <w:rPr>
          <w:b/>
        </w:rPr>
        <w:t>Funcionário</w:t>
      </w:r>
    </w:p>
    <w:p w14:paraId="2DA3B5D5" w14:textId="77777777" w:rsidR="00D42682" w:rsidRDefault="00D42682" w:rsidP="00D42682">
      <w:pPr>
        <w:pStyle w:val="ListParagraph"/>
        <w:numPr>
          <w:ilvl w:val="2"/>
          <w:numId w:val="1"/>
        </w:numPr>
      </w:pPr>
      <w:r>
        <w:t>Não consegui cadastrar. Parece-me que em algum canto ficou uma referencia para um arquivo local (ele menciona o diretório c:\kairon\desktop).</w:t>
      </w:r>
    </w:p>
    <w:p w14:paraId="7C836B77" w14:textId="77777777" w:rsidR="00BD75DA" w:rsidRDefault="004D5DC1" w:rsidP="00BD75DA">
      <w:pPr>
        <w:pStyle w:val="ListParagraph"/>
        <w:numPr>
          <w:ilvl w:val="2"/>
          <w:numId w:val="1"/>
        </w:numPr>
      </w:pPr>
      <w:r>
        <w:t>O campo para celular está pequeno</w:t>
      </w:r>
    </w:p>
    <w:p w14:paraId="58BEB22F" w14:textId="77777777" w:rsidR="004D5DC1" w:rsidRPr="00761C2B" w:rsidRDefault="004D5DC1" w:rsidP="004D5DC1">
      <w:pPr>
        <w:pStyle w:val="ListParagraph"/>
        <w:numPr>
          <w:ilvl w:val="2"/>
          <w:numId w:val="1"/>
        </w:numPr>
      </w:pPr>
      <w:r>
        <w:t xml:space="preserve">As janelas de cadastro e busca não estão com títulos. Recomendo </w:t>
      </w:r>
      <w:r w:rsidRPr="00994540">
        <w:rPr>
          <w:b/>
        </w:rPr>
        <w:t xml:space="preserve">Novo </w:t>
      </w:r>
      <w:r>
        <w:rPr>
          <w:b/>
        </w:rPr>
        <w:t>Funcionário</w:t>
      </w:r>
      <w:r>
        <w:t xml:space="preserve"> e</w:t>
      </w:r>
      <w:r w:rsidRPr="00994540">
        <w:rPr>
          <w:b/>
        </w:rPr>
        <w:t xml:space="preserve"> Localizar </w:t>
      </w:r>
      <w:r>
        <w:rPr>
          <w:b/>
        </w:rPr>
        <w:t>Funcionário</w:t>
      </w:r>
    </w:p>
    <w:p w14:paraId="26C69BF4" w14:textId="77777777" w:rsidR="00761C2B" w:rsidRDefault="00761C2B" w:rsidP="004D5DC1">
      <w:pPr>
        <w:pStyle w:val="ListParagraph"/>
        <w:numPr>
          <w:ilvl w:val="2"/>
          <w:numId w:val="1"/>
        </w:numPr>
      </w:pPr>
      <w:r w:rsidRPr="00761C2B">
        <w:t>Verificar ordem dos campos usando TAB</w:t>
      </w:r>
    </w:p>
    <w:p w14:paraId="2C59A22E" w14:textId="77777777" w:rsidR="00BD75DA" w:rsidRDefault="00BD75DA" w:rsidP="00BD75DA">
      <w:pPr>
        <w:pStyle w:val="ListParagraph"/>
        <w:numPr>
          <w:ilvl w:val="2"/>
          <w:numId w:val="1"/>
        </w:numPr>
      </w:pPr>
      <w:r>
        <w:t>Verifique o tratamento para campos incompletos (CEP, telefone) que na teoria deveriam ser preenchidos por completo.</w:t>
      </w:r>
    </w:p>
    <w:p w14:paraId="05AF7D94" w14:textId="77777777" w:rsidR="00BD75DA" w:rsidRDefault="00BD75DA" w:rsidP="00BD75DA">
      <w:pPr>
        <w:pStyle w:val="ListParagraph"/>
        <w:numPr>
          <w:ilvl w:val="2"/>
          <w:numId w:val="1"/>
        </w:numPr>
      </w:pPr>
      <w:r>
        <w:t>Ao redimensionar a tela de busca, o filtro fica escondido!</w:t>
      </w:r>
    </w:p>
    <w:p w14:paraId="38715974" w14:textId="77777777" w:rsidR="004F6BC3" w:rsidRDefault="00E92365" w:rsidP="00E92365">
      <w:pPr>
        <w:pStyle w:val="ListParagraph"/>
        <w:numPr>
          <w:ilvl w:val="2"/>
          <w:numId w:val="1"/>
        </w:numPr>
      </w:pPr>
      <w:r>
        <w:t>Acho que tem verificação de CPF, não? Não esqueça de avisar para o usuário (exceção)</w:t>
      </w:r>
    </w:p>
    <w:sectPr w:rsidR="004F6BC3" w:rsidSect="005E51B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1E256E" w14:textId="77777777" w:rsidR="007E4799" w:rsidRDefault="007E4799" w:rsidP="00DC17F4">
      <w:pPr>
        <w:spacing w:after="0" w:line="240" w:lineRule="auto"/>
      </w:pPr>
      <w:r>
        <w:separator/>
      </w:r>
    </w:p>
  </w:endnote>
  <w:endnote w:type="continuationSeparator" w:id="0">
    <w:p w14:paraId="02F43B0D" w14:textId="77777777" w:rsidR="007E4799" w:rsidRDefault="007E4799" w:rsidP="00DC1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93ECCE" w14:textId="77777777" w:rsidR="007E4799" w:rsidRDefault="007E4799" w:rsidP="00DC17F4">
      <w:pPr>
        <w:spacing w:after="0" w:line="240" w:lineRule="auto"/>
      </w:pPr>
      <w:r>
        <w:separator/>
      </w:r>
    </w:p>
  </w:footnote>
  <w:footnote w:type="continuationSeparator" w:id="0">
    <w:p w14:paraId="169DFEA0" w14:textId="77777777" w:rsidR="007E4799" w:rsidRDefault="007E4799" w:rsidP="00DC1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98976" w14:textId="77777777" w:rsidR="00DC17F4" w:rsidRDefault="00DC17F4" w:rsidP="00DC17F4">
    <w:pPr>
      <w:jc w:val="center"/>
      <w:rPr>
        <w:rStyle w:val="BookTitle"/>
        <w:rFonts w:ascii="Myriad Pro" w:hAnsi="Myriad Pro" w:cs="Calibri"/>
        <w:color w:val="632523"/>
        <w:sz w:val="28"/>
      </w:rPr>
    </w:pPr>
    <w:r>
      <w:rPr>
        <w:rStyle w:val="BookTitle"/>
        <w:rFonts w:ascii="Myriad Pro" w:hAnsi="Myriad Pro" w:cs="Calibri"/>
        <w:color w:val="632523"/>
        <w:sz w:val="28"/>
      </w:rPr>
      <w:t>RELATÓRIO DE TESTES</w:t>
    </w:r>
  </w:p>
  <w:p w14:paraId="091B2C84" w14:textId="77777777" w:rsidR="00DC17F4" w:rsidRPr="00DC17F4" w:rsidRDefault="00DC17F4" w:rsidP="00DC17F4">
    <w:pPr>
      <w:jc w:val="center"/>
      <w:rPr>
        <w:rStyle w:val="BookTitle"/>
        <w:rFonts w:ascii="Myriad Pro" w:hAnsi="Myriad Pro" w:cs="Calibri"/>
        <w:color w:val="632523"/>
        <w:sz w:val="20"/>
      </w:rPr>
    </w:pPr>
    <w:r w:rsidRPr="00DC17F4">
      <w:rPr>
        <w:rStyle w:val="BookTitle"/>
        <w:rFonts w:ascii="Myriad Pro" w:hAnsi="Myriad Pro" w:cs="Calibri"/>
        <w:color w:val="632523"/>
        <w:sz w:val="20"/>
      </w:rPr>
      <w:t>REVISÃO 169</w:t>
    </w:r>
  </w:p>
  <w:p w14:paraId="728783B7" w14:textId="77777777" w:rsidR="00DC17F4" w:rsidRDefault="00DC17F4" w:rsidP="00DC17F4">
    <w:pPr>
      <w:jc w:val="center"/>
    </w:pPr>
    <w:r>
      <w:rPr>
        <w:rFonts w:ascii="Agency FB" w:eastAsia="Times New Roman" w:hAnsi="Agency FB" w:cs="Arial"/>
        <w:bCs/>
        <w:color w:val="0D0D0D"/>
        <w:sz w:val="28"/>
        <w:szCs w:val="32"/>
      </w:rPr>
      <w:t>Sistema Integrado de Distribuição e Automação de Farmácias - SIDAF</w:t>
    </w:r>
    <w:r>
      <w:rPr>
        <w:rFonts w:ascii="Myriad Pro" w:hAnsi="Myriad Pro" w:cs="Arial"/>
        <w:b/>
        <w:noProof/>
        <w:sz w:val="28"/>
        <w:szCs w:val="28"/>
        <w:lang w:eastAsia="pt-BR"/>
      </w:rPr>
      <w:drawing>
        <wp:inline distT="0" distB="0" distL="0" distR="0" wp14:editId="1CB3A1BF">
          <wp:extent cx="5610225" cy="285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28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 mc:Ignorable="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 mc:Ignorable="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B2AF7"/>
    <w:multiLevelType w:val="hybridMultilevel"/>
    <w:tmpl w:val="0360F9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6BC3"/>
    <w:rsid w:val="000A36A3"/>
    <w:rsid w:val="000D074E"/>
    <w:rsid w:val="00127876"/>
    <w:rsid w:val="001C5810"/>
    <w:rsid w:val="00216BB8"/>
    <w:rsid w:val="00270C27"/>
    <w:rsid w:val="004D5DC1"/>
    <w:rsid w:val="004F6BC3"/>
    <w:rsid w:val="005E51B1"/>
    <w:rsid w:val="006030EA"/>
    <w:rsid w:val="00761C2B"/>
    <w:rsid w:val="00782FA1"/>
    <w:rsid w:val="007B7D8F"/>
    <w:rsid w:val="007E4799"/>
    <w:rsid w:val="00891D8B"/>
    <w:rsid w:val="00994540"/>
    <w:rsid w:val="009B5B84"/>
    <w:rsid w:val="00A700BB"/>
    <w:rsid w:val="00B43CBA"/>
    <w:rsid w:val="00B74A87"/>
    <w:rsid w:val="00B91FF9"/>
    <w:rsid w:val="00BD75DA"/>
    <w:rsid w:val="00D2217E"/>
    <w:rsid w:val="00D42682"/>
    <w:rsid w:val="00DC17F4"/>
    <w:rsid w:val="00DD267F"/>
    <w:rsid w:val="00DF2180"/>
    <w:rsid w:val="00E92365"/>
    <w:rsid w:val="00EA24A7"/>
    <w:rsid w:val="00F4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9CA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BC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C17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C17F4"/>
  </w:style>
  <w:style w:type="paragraph" w:styleId="Footer">
    <w:name w:val="footer"/>
    <w:basedOn w:val="Normal"/>
    <w:link w:val="FooterChar"/>
    <w:uiPriority w:val="99"/>
    <w:unhideWhenUsed/>
    <w:rsid w:val="00DC17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7F4"/>
  </w:style>
  <w:style w:type="character" w:styleId="BookTitle">
    <w:name w:val="Book Title"/>
    <w:qFormat/>
    <w:rsid w:val="00DC17F4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7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1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507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Arizinho</dc:creator>
  <cp:lastModifiedBy>Rute</cp:lastModifiedBy>
  <cp:revision>13</cp:revision>
  <dcterms:created xsi:type="dcterms:W3CDTF">2010-04-17T04:38:00Z</dcterms:created>
  <dcterms:modified xsi:type="dcterms:W3CDTF">2010-04-18T14:00:00Z</dcterms:modified>
</cp:coreProperties>
</file>