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D0E1B" w14:textId="77777777" w:rsidR="00BD75DA" w:rsidRPr="00BD75DA" w:rsidRDefault="00BD75DA" w:rsidP="00D42682">
      <w:pPr>
        <w:jc w:val="center"/>
        <w:rPr>
          <w:i/>
        </w:rPr>
      </w:pPr>
      <w:bookmarkStart w:id="0" w:name="_GoBack"/>
      <w:bookmarkEnd w:id="0"/>
      <w:r w:rsidRPr="00BD75DA">
        <w:rPr>
          <w:i/>
        </w:rPr>
        <w:t xml:space="preserve">- </w:t>
      </w:r>
      <w:r w:rsidR="001E323C">
        <w:rPr>
          <w:i/>
        </w:rPr>
        <w:t>Ótimo trabalho, equipe</w:t>
      </w:r>
      <w:r w:rsidR="00B91FF9">
        <w:rPr>
          <w:i/>
        </w:rPr>
        <w:t>!</w:t>
      </w:r>
      <w:r w:rsidR="001E323C">
        <w:rPr>
          <w:i/>
        </w:rPr>
        <w:t xml:space="preserve"> Agora, este último relatório é apenas para “afinamento” do sistema! Parabéns para todos!</w:t>
      </w:r>
    </w:p>
    <w:p w14:paraId="6B02F341" w14:textId="77777777" w:rsidR="004F6BC3" w:rsidRPr="00B43CBA" w:rsidRDefault="004F6BC3" w:rsidP="004F6BC3">
      <w:pPr>
        <w:pStyle w:val="ListParagraph"/>
        <w:numPr>
          <w:ilvl w:val="0"/>
          <w:numId w:val="1"/>
        </w:numPr>
        <w:rPr>
          <w:b/>
        </w:rPr>
      </w:pPr>
      <w:r w:rsidRPr="00B43CBA">
        <w:rPr>
          <w:b/>
        </w:rPr>
        <w:t>MATRIZ:</w:t>
      </w:r>
    </w:p>
    <w:p w14:paraId="6B3AEF75" w14:textId="77777777" w:rsidR="004F6BC3" w:rsidRPr="004F6BC3" w:rsidRDefault="004F6BC3" w:rsidP="004F6BC3">
      <w:pPr>
        <w:pStyle w:val="ListParagraph"/>
        <w:numPr>
          <w:ilvl w:val="1"/>
          <w:numId w:val="1"/>
        </w:numPr>
        <w:rPr>
          <w:b/>
        </w:rPr>
      </w:pPr>
      <w:r w:rsidRPr="004F6BC3">
        <w:rPr>
          <w:b/>
        </w:rPr>
        <w:t>Funcionário:</w:t>
      </w:r>
    </w:p>
    <w:p w14:paraId="4F015C9B" w14:textId="77777777" w:rsidR="00BD75DA" w:rsidRDefault="007973BA" w:rsidP="00BD75DA">
      <w:pPr>
        <w:pStyle w:val="ListParagraph"/>
        <w:numPr>
          <w:ilvl w:val="2"/>
          <w:numId w:val="1"/>
        </w:numPr>
      </w:pPr>
      <w:r>
        <w:t>D</w:t>
      </w:r>
      <w:r w:rsidR="004F272C">
        <w:t>ata de nascimento deveria ser</w:t>
      </w:r>
      <w:r>
        <w:t xml:space="preserve"> obrigatório (mas não está</w:t>
      </w:r>
      <w:r w:rsidR="00443FFF">
        <w:t>,</w:t>
      </w:r>
      <w:r>
        <w:t xml:space="preserve"> na pratica)</w:t>
      </w:r>
    </w:p>
    <w:p w14:paraId="024A7EF4" w14:textId="77777777" w:rsidR="001C5810" w:rsidRDefault="007973BA" w:rsidP="001C5810">
      <w:pPr>
        <w:pStyle w:val="ListParagraph"/>
        <w:numPr>
          <w:ilvl w:val="2"/>
          <w:numId w:val="1"/>
        </w:numPr>
      </w:pPr>
      <w:r>
        <w:t>Falta verificação do CPF</w:t>
      </w:r>
    </w:p>
    <w:p w14:paraId="7EF5058B" w14:textId="77777777" w:rsidR="004F6BC3" w:rsidRDefault="004F6BC3" w:rsidP="004F6BC3">
      <w:pPr>
        <w:pStyle w:val="ListParagraph"/>
        <w:numPr>
          <w:ilvl w:val="2"/>
          <w:numId w:val="1"/>
        </w:numPr>
      </w:pPr>
      <w:r>
        <w:t>Na tela de buscar, ao redimensionar a janela</w:t>
      </w:r>
      <w:r w:rsidR="00A700BB">
        <w:t>,</w:t>
      </w:r>
      <w:r>
        <w:t xml:space="preserve"> o filtro é o primeiro a sumir. Ele deveria ser sempre visível</w:t>
      </w:r>
    </w:p>
    <w:p w14:paraId="18E29A77" w14:textId="77777777" w:rsidR="000D074E" w:rsidRDefault="000D074E" w:rsidP="004F6BC3">
      <w:pPr>
        <w:pStyle w:val="ListParagraph"/>
        <w:numPr>
          <w:ilvl w:val="2"/>
          <w:numId w:val="1"/>
        </w:numPr>
      </w:pPr>
      <w:r>
        <w:t>A ordem de campos (quando se aperta TAB) está quase OK</w:t>
      </w:r>
    </w:p>
    <w:p w14:paraId="484C801A" w14:textId="77777777" w:rsidR="000D074E" w:rsidRDefault="007973BA" w:rsidP="004F6BC3">
      <w:pPr>
        <w:pStyle w:val="ListParagraph"/>
        <w:numPr>
          <w:ilvl w:val="2"/>
          <w:numId w:val="1"/>
        </w:numPr>
      </w:pPr>
      <w:r>
        <w:t>Ao editar funcionário</w:t>
      </w:r>
      <w:r w:rsidR="001E323C">
        <w:t>,</w:t>
      </w:r>
      <w:r>
        <w:t xml:space="preserve"> no formulário não são preenchidos os dados login e senha. </w:t>
      </w:r>
      <w:r w:rsidR="001E323C">
        <w:t>Ou foi proposital (segurança)? De todas as formas, é disparado um erro – campo obrigatório não preenchido.</w:t>
      </w:r>
    </w:p>
    <w:p w14:paraId="39DB3A1D" w14:textId="77777777" w:rsidR="004F6BC3" w:rsidRPr="004F6BC3" w:rsidRDefault="004F6BC3" w:rsidP="004F6BC3">
      <w:pPr>
        <w:pStyle w:val="ListParagraph"/>
        <w:numPr>
          <w:ilvl w:val="1"/>
          <w:numId w:val="1"/>
        </w:numPr>
        <w:rPr>
          <w:b/>
        </w:rPr>
      </w:pPr>
      <w:r w:rsidRPr="004F6BC3">
        <w:rPr>
          <w:b/>
        </w:rPr>
        <w:t>Filial</w:t>
      </w:r>
      <w:r>
        <w:rPr>
          <w:b/>
        </w:rPr>
        <w:t>:</w:t>
      </w:r>
    </w:p>
    <w:p w14:paraId="2A514E1E" w14:textId="77777777" w:rsidR="001E323C" w:rsidRDefault="001E323C" w:rsidP="004F6BC3">
      <w:pPr>
        <w:pStyle w:val="ListParagraph"/>
        <w:numPr>
          <w:ilvl w:val="2"/>
          <w:numId w:val="1"/>
        </w:numPr>
      </w:pPr>
      <w:r>
        <w:t>Depois de alterar um cadastro de filial, a janela deveria ser fechada.</w:t>
      </w:r>
    </w:p>
    <w:p w14:paraId="0C2E97BD" w14:textId="77777777" w:rsidR="004F6BC3" w:rsidRDefault="000D074E" w:rsidP="004F6BC3">
      <w:pPr>
        <w:pStyle w:val="ListParagraph"/>
        <w:numPr>
          <w:ilvl w:val="2"/>
          <w:numId w:val="1"/>
        </w:numPr>
      </w:pPr>
      <w:r>
        <w:t>As janelas não podem ser maximizadas? É interessante, mas está fora do padrão das outras. Mas o estilo ficou interessante, pelo menos para o cadastro, mas é necessário discutir, para padronizar</w:t>
      </w:r>
    </w:p>
    <w:p w14:paraId="727FE208" w14:textId="77777777" w:rsidR="001C02AD" w:rsidRDefault="001C5810" w:rsidP="001C5810">
      <w:pPr>
        <w:pStyle w:val="ListParagraph"/>
        <w:numPr>
          <w:ilvl w:val="2"/>
          <w:numId w:val="1"/>
        </w:numPr>
      </w:pPr>
      <w:r>
        <w:t>A ordem de campos (quando se aperta TAB) está quase OK</w:t>
      </w:r>
    </w:p>
    <w:p w14:paraId="2F0F4BD6" w14:textId="77777777" w:rsidR="009B5B84" w:rsidRDefault="00443FFF" w:rsidP="001C5810">
      <w:pPr>
        <w:pStyle w:val="ListParagraph"/>
        <w:numPr>
          <w:ilvl w:val="2"/>
          <w:numId w:val="1"/>
        </w:numPr>
      </w:pPr>
      <w:r>
        <w:t xml:space="preserve">Falta </w:t>
      </w:r>
      <w:r w:rsidR="009B5B84">
        <w:t>verificação de CNPJ (já está disponível?)</w:t>
      </w:r>
    </w:p>
    <w:p w14:paraId="78DD1F30" w14:textId="77777777" w:rsidR="001E323C" w:rsidRDefault="001E323C" w:rsidP="001C5810">
      <w:pPr>
        <w:pStyle w:val="ListParagraph"/>
        <w:numPr>
          <w:ilvl w:val="2"/>
          <w:numId w:val="1"/>
        </w:numPr>
      </w:pPr>
      <w:r>
        <w:t>Ao redimensiona</w:t>
      </w:r>
      <w:r w:rsidR="00443FFF">
        <w:t xml:space="preserve">r a janela de busca, o campo de tipo de </w:t>
      </w:r>
      <w:r>
        <w:t>filtro também é redimensionado</w:t>
      </w:r>
    </w:p>
    <w:p w14:paraId="56027B75" w14:textId="77777777" w:rsidR="00DF2180" w:rsidRPr="00B43CBA" w:rsidRDefault="00DF2180" w:rsidP="00DF2180">
      <w:pPr>
        <w:pStyle w:val="ListParagraph"/>
        <w:numPr>
          <w:ilvl w:val="1"/>
          <w:numId w:val="1"/>
        </w:numPr>
        <w:rPr>
          <w:b/>
        </w:rPr>
      </w:pPr>
      <w:r w:rsidRPr="00B43CBA">
        <w:rPr>
          <w:b/>
        </w:rPr>
        <w:t>Institu</w:t>
      </w:r>
      <w:r w:rsidR="00B43CBA" w:rsidRPr="00B43CBA">
        <w:rPr>
          <w:b/>
        </w:rPr>
        <w:t>ição:</w:t>
      </w:r>
    </w:p>
    <w:p w14:paraId="38471DA2" w14:textId="77777777" w:rsidR="00B43CBA" w:rsidRDefault="00BB5B13" w:rsidP="00B43CBA">
      <w:pPr>
        <w:pStyle w:val="ListParagraph"/>
        <w:numPr>
          <w:ilvl w:val="2"/>
          <w:numId w:val="1"/>
        </w:numPr>
      </w:pPr>
      <w:r>
        <w:t>Nem</w:t>
      </w:r>
      <w:r w:rsidR="00B43CBA">
        <w:t xml:space="preserve"> cadastro</w:t>
      </w:r>
      <w:r w:rsidR="001E323C">
        <w:t xml:space="preserve"> </w:t>
      </w:r>
      <w:r>
        <w:t xml:space="preserve">nem busca </w:t>
      </w:r>
      <w:r w:rsidR="001E323C">
        <w:t>pode</w:t>
      </w:r>
      <w:r>
        <w:t>m</w:t>
      </w:r>
      <w:r w:rsidR="001E323C">
        <w:t xml:space="preserve"> ser realizado</w:t>
      </w:r>
      <w:r>
        <w:t>s</w:t>
      </w:r>
    </w:p>
    <w:p w14:paraId="1B48996F" w14:textId="77777777" w:rsidR="001E323C" w:rsidRDefault="00EA24A7" w:rsidP="00EA24A7">
      <w:pPr>
        <w:pStyle w:val="ListParagraph"/>
        <w:numPr>
          <w:ilvl w:val="2"/>
          <w:numId w:val="1"/>
        </w:numPr>
      </w:pPr>
      <w:r>
        <w:t>A ordem de campos (quando se aperta TAB) está quase OK</w:t>
      </w:r>
    </w:p>
    <w:p w14:paraId="4B32F909" w14:textId="77777777" w:rsidR="00EA24A7" w:rsidRDefault="00EA24A7" w:rsidP="00EA24A7">
      <w:pPr>
        <w:pStyle w:val="ListParagraph"/>
        <w:numPr>
          <w:ilvl w:val="2"/>
          <w:numId w:val="1"/>
        </w:numPr>
      </w:pPr>
      <w:r>
        <w:t>As janelas não podem ser maximizadas? É interessante, mas está fora do padrão das outras. Mas o estilo ficou interessante, pelo menos para o cadastro, mas é necessário discutir, para padronizar</w:t>
      </w:r>
    </w:p>
    <w:p w14:paraId="7D88B392" w14:textId="77777777" w:rsidR="000A36A3" w:rsidRPr="000A36A3" w:rsidRDefault="000A36A3" w:rsidP="000A36A3">
      <w:pPr>
        <w:pStyle w:val="ListParagraph"/>
        <w:numPr>
          <w:ilvl w:val="1"/>
          <w:numId w:val="1"/>
        </w:numPr>
        <w:rPr>
          <w:b/>
        </w:rPr>
      </w:pPr>
      <w:r w:rsidRPr="000A36A3">
        <w:rPr>
          <w:b/>
        </w:rPr>
        <w:t>Produto</w:t>
      </w:r>
      <w:r>
        <w:rPr>
          <w:b/>
        </w:rPr>
        <w:t>:</w:t>
      </w:r>
    </w:p>
    <w:p w14:paraId="005DD810" w14:textId="77777777" w:rsidR="009B5B84" w:rsidRDefault="001C02AD" w:rsidP="00B43CBA">
      <w:pPr>
        <w:pStyle w:val="ListParagraph"/>
        <w:numPr>
          <w:ilvl w:val="2"/>
          <w:numId w:val="1"/>
        </w:numPr>
      </w:pPr>
      <w:r>
        <w:t>Não funci</w:t>
      </w:r>
      <w:r w:rsidR="00443FFF">
        <w:t>o</w:t>
      </w:r>
      <w:r>
        <w:t>nou, não co</w:t>
      </w:r>
      <w:r w:rsidR="00443FFF">
        <w:t>nse</w:t>
      </w:r>
      <w:r>
        <w:t>gui testar</w:t>
      </w:r>
    </w:p>
    <w:p w14:paraId="2B368035" w14:textId="77777777" w:rsidR="00B43CBA" w:rsidRPr="00994540" w:rsidRDefault="00B43CBA" w:rsidP="00B43CBA">
      <w:pPr>
        <w:pStyle w:val="ListParagraph"/>
        <w:numPr>
          <w:ilvl w:val="0"/>
          <w:numId w:val="1"/>
        </w:numPr>
        <w:rPr>
          <w:b/>
        </w:rPr>
      </w:pPr>
      <w:r w:rsidRPr="00994540">
        <w:rPr>
          <w:b/>
        </w:rPr>
        <w:t>FILIAL</w:t>
      </w:r>
    </w:p>
    <w:p w14:paraId="64E1330A" w14:textId="77777777" w:rsidR="00994540" w:rsidRPr="00994540" w:rsidRDefault="00994540" w:rsidP="00994540">
      <w:pPr>
        <w:pStyle w:val="ListParagraph"/>
        <w:numPr>
          <w:ilvl w:val="1"/>
          <w:numId w:val="1"/>
        </w:numPr>
        <w:rPr>
          <w:b/>
        </w:rPr>
      </w:pPr>
      <w:r w:rsidRPr="00994540">
        <w:rPr>
          <w:b/>
        </w:rPr>
        <w:t>Clientes</w:t>
      </w:r>
    </w:p>
    <w:p w14:paraId="2E70014B" w14:textId="77777777" w:rsidR="00994540" w:rsidRDefault="001C02AD" w:rsidP="00994540">
      <w:pPr>
        <w:pStyle w:val="ListParagraph"/>
        <w:numPr>
          <w:ilvl w:val="2"/>
          <w:numId w:val="1"/>
        </w:numPr>
      </w:pPr>
      <w:r>
        <w:t>A data</w:t>
      </w:r>
      <w:r w:rsidR="00770617">
        <w:t xml:space="preserve"> de aniversário</w:t>
      </w:r>
      <w:r>
        <w:t xml:space="preserve"> que </w:t>
      </w:r>
      <w:r w:rsidR="00770617">
        <w:t>o formulário</w:t>
      </w:r>
      <w:r>
        <w:t xml:space="preserve"> salva é sempre a data de hoje (?)</w:t>
      </w:r>
    </w:p>
    <w:p w14:paraId="19EE5AFD" w14:textId="77777777" w:rsidR="00994540" w:rsidRPr="00761C2B" w:rsidRDefault="001C02AD" w:rsidP="00994540">
      <w:pPr>
        <w:pStyle w:val="ListParagraph"/>
        <w:numPr>
          <w:ilvl w:val="2"/>
          <w:numId w:val="1"/>
        </w:numPr>
      </w:pPr>
      <w:r>
        <w:t>RG está obrigatório (seqüência de entrada em formato invalido)</w:t>
      </w:r>
    </w:p>
    <w:p w14:paraId="68254CFC" w14:textId="77777777" w:rsidR="00761C2B" w:rsidRDefault="001C02AD" w:rsidP="00994540">
      <w:pPr>
        <w:pStyle w:val="ListParagraph"/>
        <w:numPr>
          <w:ilvl w:val="2"/>
          <w:numId w:val="1"/>
        </w:numPr>
      </w:pPr>
      <w:r>
        <w:t>A ordem dos campos (quando se aperta TAB) está quase OK</w:t>
      </w:r>
    </w:p>
    <w:p w14:paraId="7A075EC6" w14:textId="77777777" w:rsidR="00761C2B" w:rsidRDefault="001C02AD" w:rsidP="00761C2B">
      <w:pPr>
        <w:pStyle w:val="ListParagraph"/>
        <w:numPr>
          <w:ilvl w:val="2"/>
          <w:numId w:val="1"/>
        </w:numPr>
      </w:pPr>
      <w:r>
        <w:t xml:space="preserve">Fazer tratamento para as exceções de CPF </w:t>
      </w:r>
      <w:r w:rsidR="00D81C5F">
        <w:t>invalido</w:t>
      </w:r>
    </w:p>
    <w:p w14:paraId="07CBBC1B" w14:textId="77777777" w:rsidR="00994540" w:rsidRPr="004D5DC1" w:rsidRDefault="004D5DC1" w:rsidP="004D5DC1">
      <w:pPr>
        <w:pStyle w:val="ListParagraph"/>
        <w:numPr>
          <w:ilvl w:val="1"/>
          <w:numId w:val="1"/>
        </w:numPr>
      </w:pPr>
      <w:r>
        <w:rPr>
          <w:b/>
        </w:rPr>
        <w:t>Funcionário</w:t>
      </w:r>
    </w:p>
    <w:p w14:paraId="2DFC1A1F" w14:textId="77777777" w:rsidR="00D42682" w:rsidRDefault="001C02AD" w:rsidP="00D42682">
      <w:pPr>
        <w:pStyle w:val="ListParagraph"/>
        <w:numPr>
          <w:ilvl w:val="2"/>
          <w:numId w:val="1"/>
        </w:numPr>
      </w:pPr>
      <w:r>
        <w:t>O estilo do componente da busca está diferente, dos demais, a fonte branca impede a leitura dos itens não selecionados</w:t>
      </w:r>
      <w:r w:rsidR="00D42682">
        <w:t>.</w:t>
      </w:r>
    </w:p>
    <w:p w14:paraId="3B82E796" w14:textId="77777777" w:rsidR="00BD75DA" w:rsidRDefault="004D5DC1" w:rsidP="00BD75DA">
      <w:pPr>
        <w:pStyle w:val="ListParagraph"/>
        <w:numPr>
          <w:ilvl w:val="2"/>
          <w:numId w:val="1"/>
        </w:numPr>
      </w:pPr>
      <w:r>
        <w:t>O campo para celular está pequeno</w:t>
      </w:r>
    </w:p>
    <w:p w14:paraId="27FB348B" w14:textId="77777777" w:rsidR="00761C2B" w:rsidRDefault="00761C2B" w:rsidP="004D5DC1">
      <w:pPr>
        <w:pStyle w:val="ListParagraph"/>
        <w:numPr>
          <w:ilvl w:val="2"/>
          <w:numId w:val="1"/>
        </w:numPr>
      </w:pPr>
      <w:r w:rsidRPr="00761C2B">
        <w:lastRenderedPageBreak/>
        <w:t>Verificar ordem dos campos usando TAB</w:t>
      </w:r>
      <w:r w:rsidR="009021A0">
        <w:t xml:space="preserve"> (RG)</w:t>
      </w:r>
    </w:p>
    <w:p w14:paraId="6B1B842C" w14:textId="77777777" w:rsidR="00BD75DA" w:rsidRDefault="009021A0" w:rsidP="00BD75DA">
      <w:pPr>
        <w:pStyle w:val="ListParagraph"/>
        <w:numPr>
          <w:ilvl w:val="2"/>
          <w:numId w:val="1"/>
        </w:numPr>
      </w:pPr>
      <w:r>
        <w:t>Caso o usuário não digite data de nascimento dispara-se uma exceção! Coloque o campo como obrigatório</w:t>
      </w:r>
      <w:r w:rsidR="00BD75DA">
        <w:t>!</w:t>
      </w:r>
    </w:p>
    <w:p w14:paraId="19AA775C" w14:textId="77777777" w:rsidR="004F6BC3" w:rsidRDefault="009021A0" w:rsidP="00E92365">
      <w:pPr>
        <w:pStyle w:val="ListParagraph"/>
        <w:numPr>
          <w:ilvl w:val="2"/>
          <w:numId w:val="1"/>
        </w:numPr>
      </w:pPr>
      <w:r>
        <w:t>Falta verificação de CPF</w:t>
      </w:r>
    </w:p>
    <w:p w14:paraId="3BB1C323" w14:textId="77777777" w:rsidR="009021A0" w:rsidRDefault="009021A0" w:rsidP="00E92365">
      <w:pPr>
        <w:pStyle w:val="ListParagraph"/>
        <w:numPr>
          <w:ilvl w:val="2"/>
          <w:numId w:val="1"/>
        </w:numPr>
      </w:pPr>
      <w:r>
        <w:t>Ao editar, não é retornado ao usuário o login e senha. Proposital (segurança)? De todas as formas, quando salvar, o programa vai reclamar da falta de dados nesses campos.</w:t>
      </w:r>
    </w:p>
    <w:p w14:paraId="2D97F0D4" w14:textId="77777777" w:rsidR="009021A0" w:rsidRDefault="009021A0" w:rsidP="00E92365">
      <w:pPr>
        <w:pStyle w:val="ListParagraph"/>
        <w:numPr>
          <w:ilvl w:val="2"/>
          <w:numId w:val="1"/>
        </w:numPr>
      </w:pPr>
      <w:r>
        <w:t>Depois de cadastrar um novo funcionário e que se clica em OK a tela não é totalmente “zerada” (login, usuário e localidade permanecem preenchidas).</w:t>
      </w:r>
    </w:p>
    <w:p w14:paraId="38FECA0F" w14:textId="77777777" w:rsidR="009021A0" w:rsidRDefault="009021A0" w:rsidP="00E92365">
      <w:pPr>
        <w:pStyle w:val="ListParagraph"/>
        <w:numPr>
          <w:ilvl w:val="2"/>
          <w:numId w:val="1"/>
        </w:numPr>
      </w:pPr>
      <w:r>
        <w:t xml:space="preserve">Todos os funcionários moram em Natal/RN (problema na exibição ou no cadastro) </w:t>
      </w:r>
    </w:p>
    <w:p w14:paraId="219A8182" w14:textId="77777777" w:rsidR="009021A0" w:rsidRDefault="009021A0" w:rsidP="00E92365">
      <w:pPr>
        <w:pStyle w:val="ListParagraph"/>
        <w:numPr>
          <w:ilvl w:val="2"/>
          <w:numId w:val="1"/>
        </w:numPr>
      </w:pPr>
      <w:r>
        <w:t>Ao redimensionar a janela de busca, o filtro desaparece!</w:t>
      </w:r>
    </w:p>
    <w:p w14:paraId="3F672CD2" w14:textId="77777777" w:rsidR="009021A0" w:rsidRPr="009021A0" w:rsidRDefault="009021A0" w:rsidP="009021A0">
      <w:pPr>
        <w:pStyle w:val="ListParagraph"/>
        <w:numPr>
          <w:ilvl w:val="0"/>
          <w:numId w:val="1"/>
        </w:numPr>
        <w:rPr>
          <w:b/>
        </w:rPr>
      </w:pPr>
      <w:r w:rsidRPr="009021A0">
        <w:rPr>
          <w:b/>
        </w:rPr>
        <w:t>GERAIS</w:t>
      </w:r>
      <w:r w:rsidR="00004201">
        <w:rPr>
          <w:b/>
        </w:rPr>
        <w:t xml:space="preserve"> - Funções desejáveis:</w:t>
      </w:r>
    </w:p>
    <w:p w14:paraId="742F50E6" w14:textId="77777777" w:rsidR="009021A0" w:rsidRDefault="009021A0" w:rsidP="009021A0">
      <w:pPr>
        <w:pStyle w:val="ListParagraph"/>
        <w:numPr>
          <w:ilvl w:val="1"/>
          <w:numId w:val="1"/>
        </w:numPr>
      </w:pPr>
      <w:r>
        <w:t>Ao se cadastrar novos usuários (funcionários), deveria ser verificado se já existe um outro com o mesmo login</w:t>
      </w:r>
    </w:p>
    <w:p w14:paraId="563F74E0" w14:textId="77777777" w:rsidR="009021A0" w:rsidRDefault="009021A0" w:rsidP="009021A0">
      <w:pPr>
        <w:pStyle w:val="ListParagraph"/>
        <w:numPr>
          <w:ilvl w:val="1"/>
          <w:numId w:val="1"/>
        </w:numPr>
      </w:pPr>
      <w:r>
        <w:t xml:space="preserve">Ao se realizar algum cadastro com CPF ou CNPJ o sistema deveria </w:t>
      </w:r>
      <w:r w:rsidR="00AF42D8">
        <w:t>conferir se o mesmo já não foi cadastrado antes</w:t>
      </w:r>
    </w:p>
    <w:sectPr w:rsidR="009021A0" w:rsidSect="005E51B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FF0931" w14:textId="77777777" w:rsidR="009E03DF" w:rsidRDefault="009E03DF" w:rsidP="00282791">
      <w:pPr>
        <w:spacing w:after="0" w:line="240" w:lineRule="auto"/>
      </w:pPr>
      <w:r>
        <w:separator/>
      </w:r>
    </w:p>
  </w:endnote>
  <w:endnote w:type="continuationSeparator" w:id="0">
    <w:p w14:paraId="318600C1" w14:textId="77777777" w:rsidR="009E03DF" w:rsidRDefault="009E03DF" w:rsidP="00282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1913CE" w14:textId="77777777" w:rsidR="009E03DF" w:rsidRDefault="009E03DF" w:rsidP="00282791">
      <w:pPr>
        <w:spacing w:after="0" w:line="240" w:lineRule="auto"/>
      </w:pPr>
      <w:r>
        <w:separator/>
      </w:r>
    </w:p>
  </w:footnote>
  <w:footnote w:type="continuationSeparator" w:id="0">
    <w:p w14:paraId="0C078FF3" w14:textId="77777777" w:rsidR="009E03DF" w:rsidRDefault="009E03DF" w:rsidP="00282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AAF4D" w14:textId="77777777" w:rsidR="00282791" w:rsidRDefault="00282791" w:rsidP="00282791">
    <w:pPr>
      <w:jc w:val="center"/>
      <w:rPr>
        <w:rStyle w:val="BookTitle"/>
        <w:rFonts w:ascii="Myriad Pro" w:hAnsi="Myriad Pro" w:cs="Calibri"/>
        <w:color w:val="632523"/>
        <w:sz w:val="28"/>
      </w:rPr>
    </w:pPr>
    <w:r>
      <w:rPr>
        <w:rStyle w:val="BookTitle"/>
        <w:rFonts w:ascii="Myriad Pro" w:hAnsi="Myriad Pro" w:cs="Calibri"/>
        <w:color w:val="632523"/>
        <w:sz w:val="28"/>
      </w:rPr>
      <w:t>RELATÓRIO DE TESTES</w:t>
    </w:r>
  </w:p>
  <w:p w14:paraId="5C240E7D" w14:textId="77777777" w:rsidR="00282791" w:rsidRPr="00282791" w:rsidRDefault="00282791" w:rsidP="00282791">
    <w:pPr>
      <w:jc w:val="center"/>
      <w:rPr>
        <w:rStyle w:val="BookTitle"/>
        <w:rFonts w:ascii="Myriad Pro" w:hAnsi="Myriad Pro" w:cs="Calibri"/>
        <w:color w:val="632523"/>
        <w:sz w:val="20"/>
      </w:rPr>
    </w:pPr>
    <w:r w:rsidRPr="00282791">
      <w:rPr>
        <w:rStyle w:val="BookTitle"/>
        <w:rFonts w:ascii="Myriad Pro" w:hAnsi="Myriad Pro" w:cs="Calibri"/>
        <w:color w:val="632523"/>
        <w:sz w:val="20"/>
      </w:rPr>
      <w:t>REVISÃO 202</w:t>
    </w:r>
  </w:p>
  <w:p w14:paraId="6E4CB271" w14:textId="77777777" w:rsidR="00282791" w:rsidRDefault="00282791" w:rsidP="00282791">
    <w:pPr>
      <w:jc w:val="center"/>
    </w:pPr>
    <w:r>
      <w:rPr>
        <w:rFonts w:ascii="Agency FB" w:eastAsia="Times New Roman" w:hAnsi="Agency FB" w:cs="Arial"/>
        <w:bCs/>
        <w:color w:val="0D0D0D"/>
        <w:sz w:val="28"/>
        <w:szCs w:val="32"/>
      </w:rPr>
      <w:t>Sistema Integrado de Distribuição e Automação de Farmácias - SIDAF</w:t>
    </w:r>
    <w:r>
      <w:rPr>
        <w:rFonts w:ascii="Myriad Pro" w:hAnsi="Myriad Pro" w:cs="Arial"/>
        <w:b/>
        <w:noProof/>
        <w:sz w:val="28"/>
        <w:szCs w:val="28"/>
        <w:lang w:eastAsia="pt-BR"/>
      </w:rPr>
      <w:drawing>
        <wp:inline distT="0" distB="0" distL="0" distR="0" wp14:editId="45DA670F">
          <wp:extent cx="5610225" cy="285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28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 mc:Ignorable="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 mc:Ignorable="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B2AF7"/>
    <w:multiLevelType w:val="hybridMultilevel"/>
    <w:tmpl w:val="0360F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6BC3"/>
    <w:rsid w:val="00004201"/>
    <w:rsid w:val="000A36A3"/>
    <w:rsid w:val="000B50AC"/>
    <w:rsid w:val="000D074E"/>
    <w:rsid w:val="000E40F4"/>
    <w:rsid w:val="00127876"/>
    <w:rsid w:val="001C02AD"/>
    <w:rsid w:val="001C5810"/>
    <w:rsid w:val="001E323C"/>
    <w:rsid w:val="00216BB8"/>
    <w:rsid w:val="00270C27"/>
    <w:rsid w:val="00282791"/>
    <w:rsid w:val="00443FFF"/>
    <w:rsid w:val="004D5DC1"/>
    <w:rsid w:val="004F272C"/>
    <w:rsid w:val="004F6BC3"/>
    <w:rsid w:val="005E51B1"/>
    <w:rsid w:val="006030EA"/>
    <w:rsid w:val="00661260"/>
    <w:rsid w:val="00761C2B"/>
    <w:rsid w:val="00770617"/>
    <w:rsid w:val="007973BA"/>
    <w:rsid w:val="007B7D8F"/>
    <w:rsid w:val="00891D8B"/>
    <w:rsid w:val="009021A0"/>
    <w:rsid w:val="00994540"/>
    <w:rsid w:val="009B5B84"/>
    <w:rsid w:val="009E03DF"/>
    <w:rsid w:val="00A700BB"/>
    <w:rsid w:val="00AF0F94"/>
    <w:rsid w:val="00AF42D8"/>
    <w:rsid w:val="00B43CBA"/>
    <w:rsid w:val="00B74A87"/>
    <w:rsid w:val="00B91FF9"/>
    <w:rsid w:val="00BB5B13"/>
    <w:rsid w:val="00BD75DA"/>
    <w:rsid w:val="00C1352B"/>
    <w:rsid w:val="00D2217E"/>
    <w:rsid w:val="00D42682"/>
    <w:rsid w:val="00D81C5F"/>
    <w:rsid w:val="00DD267F"/>
    <w:rsid w:val="00DF04D3"/>
    <w:rsid w:val="00DF2180"/>
    <w:rsid w:val="00E04727"/>
    <w:rsid w:val="00E92365"/>
    <w:rsid w:val="00EA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B36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BC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2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2791"/>
  </w:style>
  <w:style w:type="paragraph" w:styleId="Footer">
    <w:name w:val="footer"/>
    <w:basedOn w:val="Normal"/>
    <w:link w:val="FooterChar"/>
    <w:uiPriority w:val="99"/>
    <w:unhideWhenUsed/>
    <w:rsid w:val="00282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791"/>
  </w:style>
  <w:style w:type="character" w:styleId="BookTitle">
    <w:name w:val="Book Title"/>
    <w:qFormat/>
    <w:rsid w:val="00282791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421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Arizinho</dc:creator>
  <cp:lastModifiedBy>Rute</cp:lastModifiedBy>
  <cp:revision>15</cp:revision>
  <dcterms:created xsi:type="dcterms:W3CDTF">2010-04-18T03:27:00Z</dcterms:created>
  <dcterms:modified xsi:type="dcterms:W3CDTF">2010-04-18T14:01:00Z</dcterms:modified>
</cp:coreProperties>
</file>