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93537" w14:textId="77777777" w:rsidR="004F6BC3" w:rsidRPr="00B43CBA" w:rsidRDefault="004F6BC3" w:rsidP="004F6BC3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B43CBA">
        <w:rPr>
          <w:b/>
        </w:rPr>
        <w:t>MATRIZ:</w:t>
      </w:r>
    </w:p>
    <w:p w14:paraId="3DAB82B4" w14:textId="77777777" w:rsidR="004F6BC3" w:rsidRDefault="004F6BC3" w:rsidP="004F6BC3">
      <w:pPr>
        <w:pStyle w:val="ListParagraph"/>
        <w:numPr>
          <w:ilvl w:val="1"/>
          <w:numId w:val="1"/>
        </w:numPr>
      </w:pPr>
      <w:r>
        <w:t xml:space="preserve">Caso o programa da matriz seja fechado com </w:t>
      </w:r>
      <w:r w:rsidR="00994540">
        <w:t>alguma janela aberta</w:t>
      </w:r>
      <w:r>
        <w:t>, é disparada a Win32Exception e o windows tenta corrigir o erro.</w:t>
      </w:r>
    </w:p>
    <w:p w14:paraId="77C219D1" w14:textId="77777777" w:rsidR="004F6BC3" w:rsidRPr="004F6BC3" w:rsidRDefault="004F6BC3" w:rsidP="004F6BC3">
      <w:pPr>
        <w:pStyle w:val="ListParagraph"/>
        <w:numPr>
          <w:ilvl w:val="1"/>
          <w:numId w:val="1"/>
        </w:numPr>
        <w:rPr>
          <w:b/>
        </w:rPr>
      </w:pPr>
      <w:r w:rsidRPr="004F6BC3">
        <w:rPr>
          <w:b/>
        </w:rPr>
        <w:t>Funcionário:</w:t>
      </w:r>
    </w:p>
    <w:p w14:paraId="6C654C60" w14:textId="77777777" w:rsidR="004F6BC3" w:rsidRDefault="004F6BC3" w:rsidP="004F6BC3">
      <w:pPr>
        <w:pStyle w:val="ListParagraph"/>
        <w:numPr>
          <w:ilvl w:val="2"/>
          <w:numId w:val="1"/>
        </w:numPr>
      </w:pPr>
      <w:r>
        <w:t>Todos os Campos estão obrigatórios, apesar de não sinalizados</w:t>
      </w:r>
    </w:p>
    <w:p w14:paraId="052FFCFC" w14:textId="77777777" w:rsidR="004F6BC3" w:rsidRDefault="004F6BC3" w:rsidP="004F6BC3">
      <w:pPr>
        <w:pStyle w:val="ListParagraph"/>
        <w:numPr>
          <w:ilvl w:val="2"/>
          <w:numId w:val="1"/>
        </w:numPr>
      </w:pPr>
      <w:r>
        <w:t>CPF não está sendo tratado.</w:t>
      </w:r>
    </w:p>
    <w:p w14:paraId="1D08F7A3" w14:textId="77777777" w:rsidR="004F6BC3" w:rsidRDefault="004F6BC3" w:rsidP="004F6BC3">
      <w:pPr>
        <w:pStyle w:val="ListParagraph"/>
        <w:numPr>
          <w:ilvl w:val="2"/>
          <w:numId w:val="1"/>
        </w:numPr>
      </w:pPr>
      <w:r>
        <w:t>Campo de celular está curto.</w:t>
      </w:r>
    </w:p>
    <w:p w14:paraId="7C10E281" w14:textId="77777777" w:rsidR="004F6BC3" w:rsidRDefault="004F6BC3" w:rsidP="004F6BC3">
      <w:pPr>
        <w:pStyle w:val="ListParagraph"/>
        <w:numPr>
          <w:ilvl w:val="2"/>
          <w:numId w:val="1"/>
        </w:numPr>
      </w:pPr>
      <w:r>
        <w:t xml:space="preserve">A janela de cadastrar não tem titulo. Assim depois de aberta pode ser confundida. A de busca poderia se chamar </w:t>
      </w:r>
      <w:r w:rsidR="00994540" w:rsidRPr="00994540">
        <w:rPr>
          <w:b/>
        </w:rPr>
        <w:t>Localizar Funcionário</w:t>
      </w:r>
      <w:r w:rsidR="00994540">
        <w:t xml:space="preserve"> </w:t>
      </w:r>
      <w:r>
        <w:t>ao invés de apenas FUNCIONARIO</w:t>
      </w:r>
      <w:r w:rsidR="00B43CBA">
        <w:t xml:space="preserve"> e o cadastro de </w:t>
      </w:r>
      <w:r w:rsidR="00994540" w:rsidRPr="00994540">
        <w:rPr>
          <w:b/>
        </w:rPr>
        <w:t>Novo Funcionário</w:t>
      </w:r>
      <w:r>
        <w:t>.</w:t>
      </w:r>
    </w:p>
    <w:p w14:paraId="2ECE7B35" w14:textId="77777777" w:rsidR="004F6BC3" w:rsidRDefault="004F6BC3" w:rsidP="004F6BC3">
      <w:pPr>
        <w:pStyle w:val="ListParagraph"/>
        <w:numPr>
          <w:ilvl w:val="2"/>
          <w:numId w:val="1"/>
        </w:numPr>
      </w:pPr>
      <w:r>
        <w:t>Não é possível cadastrar nada - é lançado um erro</w:t>
      </w:r>
    </w:p>
    <w:p w14:paraId="42595BF9" w14:textId="77777777" w:rsidR="004F6BC3" w:rsidRDefault="004F6BC3" w:rsidP="004F6BC3">
      <w:pPr>
        <w:pStyle w:val="ListParagraph"/>
        <w:numPr>
          <w:ilvl w:val="2"/>
          <w:numId w:val="1"/>
        </w:numPr>
      </w:pPr>
      <w:r>
        <w:t>Na tela de buscar, ao redimensionar a janela</w:t>
      </w:r>
      <w:r w:rsidR="00A700BB">
        <w:t>,</w:t>
      </w:r>
      <w:r>
        <w:t xml:space="preserve"> o filtro é o primeiro a sumir. Ele deveria ser sempre visível, e só a lista central ser redimensionada</w:t>
      </w:r>
      <w:r w:rsidR="00A700BB">
        <w:t xml:space="preserve"> – se possível com exibição de barra de rolagem.</w:t>
      </w:r>
    </w:p>
    <w:p w14:paraId="792A3060" w14:textId="77777777" w:rsidR="004F6BC3" w:rsidRDefault="004F6BC3" w:rsidP="004F6BC3">
      <w:pPr>
        <w:pStyle w:val="ListParagraph"/>
        <w:numPr>
          <w:ilvl w:val="2"/>
          <w:numId w:val="1"/>
        </w:numPr>
      </w:pPr>
      <w:r>
        <w:t xml:space="preserve">o “FILTRAR POR”... dispara uma </w:t>
      </w:r>
      <w:r w:rsidR="00A700BB">
        <w:t>exceção</w:t>
      </w:r>
      <w:r>
        <w:t>.</w:t>
      </w:r>
    </w:p>
    <w:p w14:paraId="628ED9AB" w14:textId="77777777" w:rsidR="00A700BB" w:rsidRDefault="00A700BB" w:rsidP="004F6BC3">
      <w:pPr>
        <w:pStyle w:val="ListParagraph"/>
        <w:numPr>
          <w:ilvl w:val="2"/>
          <w:numId w:val="1"/>
        </w:numPr>
      </w:pPr>
      <w:r>
        <w:t>Não se pode excluir ou editar uma filial.</w:t>
      </w:r>
    </w:p>
    <w:p w14:paraId="1D416CA2" w14:textId="77777777" w:rsidR="004F6BC3" w:rsidRPr="004F6BC3" w:rsidRDefault="004F6BC3" w:rsidP="004F6BC3">
      <w:pPr>
        <w:pStyle w:val="ListParagraph"/>
        <w:numPr>
          <w:ilvl w:val="1"/>
          <w:numId w:val="1"/>
        </w:numPr>
        <w:rPr>
          <w:b/>
        </w:rPr>
      </w:pPr>
      <w:r w:rsidRPr="004F6BC3">
        <w:rPr>
          <w:b/>
        </w:rPr>
        <w:t>Filial</w:t>
      </w:r>
      <w:r>
        <w:rPr>
          <w:b/>
        </w:rPr>
        <w:t>:</w:t>
      </w:r>
    </w:p>
    <w:p w14:paraId="71F151D3" w14:textId="77777777" w:rsidR="004F6BC3" w:rsidRDefault="00A700BB" w:rsidP="004F6BC3">
      <w:pPr>
        <w:pStyle w:val="ListParagraph"/>
        <w:numPr>
          <w:ilvl w:val="2"/>
          <w:numId w:val="1"/>
        </w:numPr>
      </w:pPr>
      <w:r>
        <w:t>Há um erro no cadastro. A variável Nome Fantasia está com algum problema.</w:t>
      </w:r>
    </w:p>
    <w:p w14:paraId="51DCF6B9" w14:textId="77777777" w:rsidR="00A700BB" w:rsidRDefault="00A700BB" w:rsidP="004F6BC3">
      <w:pPr>
        <w:pStyle w:val="ListParagraph"/>
        <w:numPr>
          <w:ilvl w:val="2"/>
          <w:numId w:val="1"/>
        </w:numPr>
      </w:pPr>
      <w:r>
        <w:t>O formulario só é cadastrado com todos os campos preenchidos, mesmo estando configurado corretamente com os campos obrigatorios. Vi que os campos IE e IM não aceitam nulo, o e-mail por exemplo, aceita (consequentemente, pode ser deixado em branco).</w:t>
      </w:r>
    </w:p>
    <w:p w14:paraId="24F206C7" w14:textId="77777777" w:rsidR="004F6BC3" w:rsidRDefault="004F6BC3" w:rsidP="004F6BC3">
      <w:pPr>
        <w:pStyle w:val="ListParagraph"/>
        <w:numPr>
          <w:ilvl w:val="2"/>
          <w:numId w:val="1"/>
        </w:numPr>
      </w:pPr>
      <w:r>
        <w:t>Campo de fax está curto</w:t>
      </w:r>
    </w:p>
    <w:p w14:paraId="73FAC586" w14:textId="77777777" w:rsidR="00A700BB" w:rsidRDefault="00A700BB" w:rsidP="004F6BC3">
      <w:pPr>
        <w:pStyle w:val="ListParagraph"/>
        <w:numPr>
          <w:ilvl w:val="2"/>
          <w:numId w:val="1"/>
        </w:numPr>
      </w:pPr>
      <w:r>
        <w:t>Não há tratamento para cnpj</w:t>
      </w:r>
    </w:p>
    <w:p w14:paraId="76789F96" w14:textId="77777777" w:rsidR="00A700BB" w:rsidRDefault="00A700BB" w:rsidP="00A700BB">
      <w:pPr>
        <w:pStyle w:val="ListParagraph"/>
        <w:numPr>
          <w:ilvl w:val="2"/>
          <w:numId w:val="1"/>
        </w:numPr>
      </w:pPr>
      <w:r>
        <w:t xml:space="preserve">A janela de cadastrar não tem titulo. Assim depois de aberta pode ser confundida. A de busca poderia se chamar </w:t>
      </w:r>
      <w:r w:rsidR="00994540" w:rsidRPr="00994540">
        <w:rPr>
          <w:b/>
        </w:rPr>
        <w:t>Localizar</w:t>
      </w:r>
      <w:r w:rsidRPr="00994540">
        <w:rPr>
          <w:b/>
        </w:rPr>
        <w:t xml:space="preserve"> </w:t>
      </w:r>
      <w:r w:rsidR="00994540" w:rsidRPr="00994540">
        <w:rPr>
          <w:b/>
        </w:rPr>
        <w:t>Filial</w:t>
      </w:r>
      <w:r w:rsidR="00994540">
        <w:t xml:space="preserve"> </w:t>
      </w:r>
      <w:r>
        <w:t>ao invés de apenas EMPRESA</w:t>
      </w:r>
      <w:r w:rsidR="00B43CBA" w:rsidRPr="00B43CBA">
        <w:t xml:space="preserve"> </w:t>
      </w:r>
      <w:r w:rsidR="00B43CBA">
        <w:t xml:space="preserve">e o cadastro de </w:t>
      </w:r>
      <w:r w:rsidR="00994540" w:rsidRPr="00994540">
        <w:rPr>
          <w:b/>
        </w:rPr>
        <w:t>Nova Filial</w:t>
      </w:r>
      <w:r>
        <w:t>.</w:t>
      </w:r>
    </w:p>
    <w:p w14:paraId="0C8F2BB7" w14:textId="77777777" w:rsidR="004F6BC3" w:rsidRDefault="00A700BB" w:rsidP="004F6BC3">
      <w:pPr>
        <w:pStyle w:val="ListParagraph"/>
        <w:numPr>
          <w:ilvl w:val="2"/>
          <w:numId w:val="1"/>
        </w:numPr>
      </w:pPr>
      <w:r>
        <w:t>Se possível for, ajustar a lista da busca para que ao ser redimensionada ela exiba barra de rolagem.</w:t>
      </w:r>
    </w:p>
    <w:p w14:paraId="6B8CC672" w14:textId="77777777" w:rsidR="00A700BB" w:rsidRDefault="00A700BB" w:rsidP="004F6BC3">
      <w:pPr>
        <w:pStyle w:val="ListParagraph"/>
        <w:numPr>
          <w:ilvl w:val="2"/>
          <w:numId w:val="1"/>
        </w:numPr>
      </w:pPr>
      <w:r>
        <w:t>Telefones mal-preenchidos podem ser inseridos (faltando números)</w:t>
      </w:r>
    </w:p>
    <w:p w14:paraId="12A601BF" w14:textId="77777777" w:rsidR="00A700BB" w:rsidRDefault="00A700BB" w:rsidP="004F6BC3">
      <w:pPr>
        <w:pStyle w:val="ListParagraph"/>
        <w:numPr>
          <w:ilvl w:val="2"/>
          <w:numId w:val="1"/>
        </w:numPr>
      </w:pPr>
      <w:r>
        <w:t>Não é possivel editar uma filial, ou exclui-la</w:t>
      </w:r>
    </w:p>
    <w:p w14:paraId="059DB975" w14:textId="77777777" w:rsidR="00DF2180" w:rsidRPr="00B43CBA" w:rsidRDefault="00DF2180" w:rsidP="00DF2180">
      <w:pPr>
        <w:pStyle w:val="ListParagraph"/>
        <w:numPr>
          <w:ilvl w:val="1"/>
          <w:numId w:val="1"/>
        </w:numPr>
        <w:rPr>
          <w:b/>
        </w:rPr>
      </w:pPr>
      <w:r w:rsidRPr="00B43CBA">
        <w:rPr>
          <w:b/>
        </w:rPr>
        <w:t>Institu</w:t>
      </w:r>
      <w:r w:rsidR="00B43CBA" w:rsidRPr="00B43CBA">
        <w:rPr>
          <w:b/>
        </w:rPr>
        <w:t>ição:</w:t>
      </w:r>
    </w:p>
    <w:p w14:paraId="0EE07268" w14:textId="77777777" w:rsidR="00B43CBA" w:rsidRDefault="00B43CBA" w:rsidP="00B43CBA">
      <w:pPr>
        <w:pStyle w:val="ListParagraph"/>
        <w:numPr>
          <w:ilvl w:val="2"/>
          <w:numId w:val="1"/>
        </w:numPr>
      </w:pPr>
      <w:r>
        <w:t>Todos os campos estão como obrigatórios</w:t>
      </w:r>
    </w:p>
    <w:p w14:paraId="5391BC66" w14:textId="77777777" w:rsidR="00B43CBA" w:rsidRDefault="00B43CBA" w:rsidP="00B43CBA">
      <w:pPr>
        <w:pStyle w:val="ListParagraph"/>
        <w:numPr>
          <w:ilvl w:val="2"/>
          <w:numId w:val="1"/>
        </w:numPr>
      </w:pPr>
      <w:r>
        <w:t>Exceção impede o cadastro</w:t>
      </w:r>
    </w:p>
    <w:p w14:paraId="18F56CE0" w14:textId="77777777" w:rsidR="00B43CBA" w:rsidRDefault="00B43CBA" w:rsidP="00B43CBA">
      <w:pPr>
        <w:pStyle w:val="ListParagraph"/>
        <w:numPr>
          <w:ilvl w:val="2"/>
          <w:numId w:val="1"/>
        </w:numPr>
      </w:pPr>
      <w:r>
        <w:t>Campo de fax é pequeno</w:t>
      </w:r>
    </w:p>
    <w:p w14:paraId="1A5E7C5C" w14:textId="77777777" w:rsidR="00B43CBA" w:rsidRDefault="00B43CBA" w:rsidP="00B43CBA">
      <w:pPr>
        <w:pStyle w:val="ListParagraph"/>
        <w:numPr>
          <w:ilvl w:val="2"/>
          <w:numId w:val="1"/>
        </w:numPr>
      </w:pPr>
      <w:r>
        <w:t xml:space="preserve">As duas janelas precisam ser renomeadas </w:t>
      </w:r>
      <w:r w:rsidR="00994540">
        <w:t xml:space="preserve">para </w:t>
      </w:r>
      <w:r w:rsidR="00994540" w:rsidRPr="00994540">
        <w:rPr>
          <w:b/>
        </w:rPr>
        <w:t>Cadastrar Instituição</w:t>
      </w:r>
      <w:r w:rsidR="00994540">
        <w:t xml:space="preserve"> E </w:t>
      </w:r>
      <w:r w:rsidR="00994540" w:rsidRPr="00994540">
        <w:rPr>
          <w:b/>
        </w:rPr>
        <w:t>Nova Instituição</w:t>
      </w:r>
      <w:r>
        <w:t>.</w:t>
      </w:r>
    </w:p>
    <w:p w14:paraId="35D584A1" w14:textId="77777777" w:rsidR="00B43CBA" w:rsidRDefault="00B43CBA" w:rsidP="00B43CBA">
      <w:pPr>
        <w:pStyle w:val="ListParagraph"/>
        <w:numPr>
          <w:ilvl w:val="2"/>
          <w:numId w:val="1"/>
        </w:numPr>
      </w:pPr>
      <w:r>
        <w:t>O Cadastro de Composição não funciona</w:t>
      </w:r>
    </w:p>
    <w:p w14:paraId="5B4DD899" w14:textId="77777777" w:rsidR="00B43CBA" w:rsidRDefault="00B43CBA" w:rsidP="00B43CBA">
      <w:pPr>
        <w:pStyle w:val="ListParagraph"/>
        <w:numPr>
          <w:ilvl w:val="2"/>
          <w:numId w:val="1"/>
        </w:numPr>
      </w:pPr>
      <w:r>
        <w:t>Não é possível cadastrar foto</w:t>
      </w:r>
    </w:p>
    <w:p w14:paraId="547B43B1" w14:textId="77777777" w:rsidR="00B43CBA" w:rsidRDefault="00B43CBA" w:rsidP="00B43CBA">
      <w:pPr>
        <w:pStyle w:val="ListParagraph"/>
        <w:numPr>
          <w:ilvl w:val="2"/>
          <w:numId w:val="1"/>
        </w:numPr>
      </w:pPr>
      <w:r>
        <w:t>O cadastro ainda não funciona</w:t>
      </w:r>
    </w:p>
    <w:p w14:paraId="17E0BC8A" w14:textId="77777777" w:rsidR="00B43CBA" w:rsidRDefault="00B43CBA" w:rsidP="00B43CBA">
      <w:pPr>
        <w:pStyle w:val="ListParagraph"/>
        <w:numPr>
          <w:ilvl w:val="2"/>
          <w:numId w:val="1"/>
        </w:numPr>
      </w:pPr>
      <w:r>
        <w:lastRenderedPageBreak/>
        <w:t xml:space="preserve">Se possivel, renomear as janelas para </w:t>
      </w:r>
      <w:r w:rsidR="00994540" w:rsidRPr="00994540">
        <w:rPr>
          <w:b/>
        </w:rPr>
        <w:t xml:space="preserve">Novo Produto </w:t>
      </w:r>
      <w:r w:rsidR="00994540">
        <w:t xml:space="preserve">E </w:t>
      </w:r>
      <w:r w:rsidR="00994540" w:rsidRPr="00994540">
        <w:rPr>
          <w:b/>
        </w:rPr>
        <w:t>Localizar Produto</w:t>
      </w:r>
      <w:r>
        <w:t>, apenas para padronizar com os botões.</w:t>
      </w:r>
    </w:p>
    <w:p w14:paraId="23ADA871" w14:textId="77777777" w:rsidR="00B43CBA" w:rsidRDefault="00B43CBA" w:rsidP="00B43CBA">
      <w:pPr>
        <w:pStyle w:val="ListParagraph"/>
        <w:numPr>
          <w:ilvl w:val="2"/>
          <w:numId w:val="1"/>
        </w:numPr>
      </w:pPr>
      <w:r>
        <w:t>A janela de localizar é muito grande</w:t>
      </w:r>
    </w:p>
    <w:p w14:paraId="5823B444" w14:textId="77777777" w:rsidR="00B43CBA" w:rsidRPr="00994540" w:rsidRDefault="00B43CBA" w:rsidP="00B43CBA">
      <w:pPr>
        <w:pStyle w:val="ListParagraph"/>
        <w:numPr>
          <w:ilvl w:val="0"/>
          <w:numId w:val="1"/>
        </w:numPr>
        <w:rPr>
          <w:b/>
        </w:rPr>
      </w:pPr>
      <w:r w:rsidRPr="00994540">
        <w:rPr>
          <w:b/>
        </w:rPr>
        <w:t>FILIAL</w:t>
      </w:r>
    </w:p>
    <w:p w14:paraId="6CC77DE6" w14:textId="77777777" w:rsidR="00B43CBA" w:rsidRDefault="00B43CBA" w:rsidP="00B43CBA">
      <w:pPr>
        <w:pStyle w:val="ListParagraph"/>
        <w:numPr>
          <w:ilvl w:val="1"/>
          <w:numId w:val="1"/>
        </w:numPr>
      </w:pPr>
      <w:r>
        <w:t>Caso o programa da filial seja fechado com alguma janela aberta, é disparada a Win32Exception e o windows tenta corrigir o erro.</w:t>
      </w:r>
    </w:p>
    <w:p w14:paraId="3C35E1A8" w14:textId="77777777" w:rsidR="00994540" w:rsidRDefault="00994540" w:rsidP="00B43CBA">
      <w:pPr>
        <w:pStyle w:val="ListParagraph"/>
        <w:numPr>
          <w:ilvl w:val="1"/>
          <w:numId w:val="1"/>
        </w:numPr>
      </w:pPr>
      <w:r>
        <w:t>Há algum problema com o ws (?), pois não consegui nesta versão fazer nenhum teste com o banco, nenhum cadastro.</w:t>
      </w:r>
    </w:p>
    <w:p w14:paraId="7A1EC2AB" w14:textId="77777777" w:rsidR="00994540" w:rsidRPr="00994540" w:rsidRDefault="00994540" w:rsidP="00B43CBA">
      <w:pPr>
        <w:pStyle w:val="ListParagraph"/>
        <w:numPr>
          <w:ilvl w:val="1"/>
          <w:numId w:val="1"/>
        </w:numPr>
        <w:rPr>
          <w:b/>
        </w:rPr>
      </w:pPr>
      <w:r w:rsidRPr="00994540">
        <w:rPr>
          <w:b/>
        </w:rPr>
        <w:t>Localizar Produto</w:t>
      </w:r>
    </w:p>
    <w:p w14:paraId="091F15C2" w14:textId="77777777" w:rsidR="00994540" w:rsidRDefault="00994540" w:rsidP="00994540">
      <w:pPr>
        <w:pStyle w:val="ListParagraph"/>
        <w:numPr>
          <w:ilvl w:val="2"/>
          <w:numId w:val="1"/>
        </w:numPr>
      </w:pPr>
      <w:r>
        <w:t>Os label brancos não facilitam a leitura, mudar para preto</w:t>
      </w:r>
    </w:p>
    <w:p w14:paraId="08925BDE" w14:textId="77777777" w:rsidR="00994540" w:rsidRDefault="00994540" w:rsidP="00994540">
      <w:pPr>
        <w:pStyle w:val="ListParagraph"/>
        <w:numPr>
          <w:ilvl w:val="2"/>
          <w:numId w:val="1"/>
        </w:numPr>
      </w:pPr>
      <w:r>
        <w:t>A listagem de produtos está editavel, e com fonte branca</w:t>
      </w:r>
    </w:p>
    <w:p w14:paraId="71DB0373" w14:textId="77777777" w:rsidR="00994540" w:rsidRPr="00994540" w:rsidRDefault="00994540" w:rsidP="00994540">
      <w:pPr>
        <w:pStyle w:val="ListParagraph"/>
        <w:numPr>
          <w:ilvl w:val="1"/>
          <w:numId w:val="1"/>
        </w:numPr>
        <w:rPr>
          <w:b/>
        </w:rPr>
      </w:pPr>
      <w:r w:rsidRPr="00994540">
        <w:rPr>
          <w:b/>
        </w:rPr>
        <w:t>Clientes</w:t>
      </w:r>
    </w:p>
    <w:p w14:paraId="7A204EA1" w14:textId="77777777" w:rsidR="00994540" w:rsidRDefault="00994540" w:rsidP="00994540">
      <w:pPr>
        <w:pStyle w:val="ListParagraph"/>
        <w:numPr>
          <w:ilvl w:val="2"/>
          <w:numId w:val="1"/>
        </w:numPr>
      </w:pPr>
      <w:r>
        <w:t>É feita a verificação do CPF?</w:t>
      </w:r>
    </w:p>
    <w:p w14:paraId="4475806E" w14:textId="77777777" w:rsidR="00994540" w:rsidRPr="00994540" w:rsidRDefault="00994540" w:rsidP="00994540">
      <w:pPr>
        <w:pStyle w:val="ListParagraph"/>
        <w:numPr>
          <w:ilvl w:val="2"/>
          <w:numId w:val="1"/>
        </w:numPr>
      </w:pPr>
      <w:r>
        <w:t xml:space="preserve">As janelas de cadastro e busca não estão com títulos. Recomendo </w:t>
      </w:r>
      <w:r w:rsidRPr="00994540">
        <w:rPr>
          <w:b/>
        </w:rPr>
        <w:t>Novo Cliente</w:t>
      </w:r>
      <w:r>
        <w:t xml:space="preserve"> e</w:t>
      </w:r>
      <w:r w:rsidRPr="00994540">
        <w:rPr>
          <w:b/>
        </w:rPr>
        <w:t xml:space="preserve"> Localizar Cliente</w:t>
      </w:r>
    </w:p>
    <w:p w14:paraId="6ACCE53C" w14:textId="77777777" w:rsidR="00994540" w:rsidRPr="004D5DC1" w:rsidRDefault="004D5DC1" w:rsidP="004D5DC1">
      <w:pPr>
        <w:pStyle w:val="ListParagraph"/>
        <w:numPr>
          <w:ilvl w:val="1"/>
          <w:numId w:val="1"/>
        </w:numPr>
      </w:pPr>
      <w:r>
        <w:rPr>
          <w:b/>
        </w:rPr>
        <w:t>Funcionário</w:t>
      </w:r>
    </w:p>
    <w:p w14:paraId="51831081" w14:textId="77777777" w:rsidR="004D5DC1" w:rsidRDefault="004D5DC1" w:rsidP="004D5DC1">
      <w:pPr>
        <w:pStyle w:val="ListParagraph"/>
        <w:numPr>
          <w:ilvl w:val="2"/>
          <w:numId w:val="1"/>
        </w:numPr>
      </w:pPr>
      <w:r>
        <w:t>O campo para celular está pequeno</w:t>
      </w:r>
    </w:p>
    <w:p w14:paraId="2C1CF94F" w14:textId="77777777" w:rsidR="004D5DC1" w:rsidRDefault="004D5DC1" w:rsidP="004D5DC1">
      <w:pPr>
        <w:pStyle w:val="ListParagraph"/>
        <w:numPr>
          <w:ilvl w:val="2"/>
          <w:numId w:val="1"/>
        </w:numPr>
      </w:pPr>
      <w:r>
        <w:t>Não há verificação de CPF</w:t>
      </w:r>
    </w:p>
    <w:p w14:paraId="6E951A5F" w14:textId="77777777" w:rsidR="004D5DC1" w:rsidRDefault="004D5DC1" w:rsidP="004D5DC1">
      <w:pPr>
        <w:pStyle w:val="ListParagraph"/>
        <w:numPr>
          <w:ilvl w:val="2"/>
          <w:numId w:val="1"/>
        </w:numPr>
      </w:pPr>
      <w:r>
        <w:t>O numero de telefone pode ser inserido incompleto</w:t>
      </w:r>
    </w:p>
    <w:p w14:paraId="6921A412" w14:textId="77777777" w:rsidR="004D5DC1" w:rsidRPr="00994540" w:rsidRDefault="004D5DC1" w:rsidP="004D5DC1">
      <w:pPr>
        <w:pStyle w:val="ListParagraph"/>
        <w:numPr>
          <w:ilvl w:val="2"/>
          <w:numId w:val="1"/>
        </w:numPr>
      </w:pPr>
      <w:r>
        <w:t xml:space="preserve">As janelas de cadastro e busca não estão com títulos. Recomendo </w:t>
      </w:r>
      <w:r w:rsidRPr="00994540">
        <w:rPr>
          <w:b/>
        </w:rPr>
        <w:t xml:space="preserve">Novo </w:t>
      </w:r>
      <w:r>
        <w:rPr>
          <w:b/>
        </w:rPr>
        <w:t>Funcionário</w:t>
      </w:r>
      <w:r>
        <w:t xml:space="preserve"> e</w:t>
      </w:r>
      <w:r w:rsidRPr="00994540">
        <w:rPr>
          <w:b/>
        </w:rPr>
        <w:t xml:space="preserve"> Localizar </w:t>
      </w:r>
      <w:r>
        <w:rPr>
          <w:b/>
        </w:rPr>
        <w:t>Funcionário</w:t>
      </w:r>
    </w:p>
    <w:p w14:paraId="4AA04697" w14:textId="77777777" w:rsidR="004D5DC1" w:rsidRPr="004D5DC1" w:rsidRDefault="004D5DC1" w:rsidP="004D5DC1">
      <w:pPr>
        <w:pStyle w:val="ListParagraph"/>
        <w:ind w:left="2160"/>
        <w:rPr>
          <w:u w:val="single"/>
        </w:rPr>
      </w:pPr>
    </w:p>
    <w:p w14:paraId="01C0F8F5" w14:textId="77777777" w:rsidR="00B43CBA" w:rsidRDefault="00B43CBA" w:rsidP="00B43CBA">
      <w:pPr>
        <w:pStyle w:val="ListParagraph"/>
        <w:ind w:left="2160"/>
      </w:pPr>
    </w:p>
    <w:p w14:paraId="631B8A45" w14:textId="77777777" w:rsidR="004F6BC3" w:rsidRDefault="004F6BC3" w:rsidP="004F6BC3"/>
    <w:p w14:paraId="32946CE9" w14:textId="77777777" w:rsidR="004F6BC3" w:rsidRDefault="004F6BC3" w:rsidP="004F6BC3"/>
    <w:sectPr w:rsidR="004F6BC3" w:rsidSect="005E51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A4FBF" w14:textId="77777777" w:rsidR="00B25834" w:rsidRDefault="00B25834" w:rsidP="004F1D90">
      <w:pPr>
        <w:spacing w:after="0" w:line="240" w:lineRule="auto"/>
      </w:pPr>
      <w:r>
        <w:separator/>
      </w:r>
    </w:p>
  </w:endnote>
  <w:endnote w:type="continuationSeparator" w:id="0">
    <w:p w14:paraId="707B0059" w14:textId="77777777" w:rsidR="00B25834" w:rsidRDefault="00B25834" w:rsidP="004F1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A4864" w14:textId="77777777" w:rsidR="004F1D90" w:rsidRDefault="004F1D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1A5B9" w14:textId="77777777" w:rsidR="004F1D90" w:rsidRDefault="004F1D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9EAEC" w14:textId="77777777" w:rsidR="004F1D90" w:rsidRDefault="004F1D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77622" w14:textId="77777777" w:rsidR="00B25834" w:rsidRDefault="00B25834" w:rsidP="004F1D90">
      <w:pPr>
        <w:spacing w:after="0" w:line="240" w:lineRule="auto"/>
      </w:pPr>
      <w:r>
        <w:separator/>
      </w:r>
    </w:p>
  </w:footnote>
  <w:footnote w:type="continuationSeparator" w:id="0">
    <w:p w14:paraId="6E5A4FA8" w14:textId="77777777" w:rsidR="00B25834" w:rsidRDefault="00B25834" w:rsidP="004F1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135EF" w14:textId="77777777" w:rsidR="004F1D90" w:rsidRDefault="004F1D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8208B" w14:textId="77777777" w:rsidR="004F1D90" w:rsidRDefault="004F1D90" w:rsidP="004F1D90">
    <w:pPr>
      <w:jc w:val="center"/>
      <w:rPr>
        <w:rStyle w:val="BookTitle"/>
        <w:rFonts w:ascii="Myriad Pro" w:hAnsi="Myriad Pro" w:cs="Calibri"/>
        <w:color w:val="632523"/>
        <w:sz w:val="28"/>
      </w:rPr>
    </w:pPr>
    <w:r>
      <w:rPr>
        <w:rStyle w:val="BookTitle"/>
        <w:rFonts w:ascii="Myriad Pro" w:hAnsi="Myriad Pro" w:cs="Calibri"/>
        <w:color w:val="632523"/>
        <w:sz w:val="28"/>
      </w:rPr>
      <w:t>RELATÓRIO DE TESTES</w:t>
    </w:r>
  </w:p>
  <w:p w14:paraId="3C255C0C" w14:textId="77777777" w:rsidR="004F1D90" w:rsidRPr="004F1D90" w:rsidRDefault="004F1D90" w:rsidP="004F1D90">
    <w:pPr>
      <w:jc w:val="center"/>
      <w:rPr>
        <w:rStyle w:val="BookTitle"/>
        <w:rFonts w:ascii="Myriad Pro" w:hAnsi="Myriad Pro" w:cs="Calibri"/>
        <w:color w:val="632523"/>
        <w:sz w:val="18"/>
      </w:rPr>
    </w:pPr>
    <w:r w:rsidRPr="004F1D90">
      <w:rPr>
        <w:rStyle w:val="BookTitle"/>
        <w:rFonts w:ascii="Myriad Pro" w:hAnsi="Myriad Pro" w:cs="Calibri"/>
        <w:color w:val="632523"/>
        <w:sz w:val="18"/>
      </w:rPr>
      <w:t>REVISÃO 162</w:t>
    </w:r>
  </w:p>
  <w:p w14:paraId="00491340" w14:textId="77777777" w:rsidR="004F1D90" w:rsidRDefault="004F1D90" w:rsidP="004F1D90">
    <w:pPr>
      <w:jc w:val="center"/>
      <w:rPr>
        <w:rFonts w:ascii="Myriad Pro" w:hAnsi="Myriad Pro" w:cs="Arial"/>
        <w:b/>
        <w:noProof/>
        <w:sz w:val="28"/>
        <w:szCs w:val="28"/>
      </w:rPr>
    </w:pPr>
    <w:r>
      <w:rPr>
        <w:rFonts w:ascii="Agency FB" w:eastAsia="Times New Roman" w:hAnsi="Agency FB" w:cs="Arial"/>
        <w:bCs/>
        <w:color w:val="0D0D0D"/>
        <w:sz w:val="28"/>
        <w:szCs w:val="32"/>
      </w:rPr>
      <w:t>Sistema Integrado de Distribuição e Automação de Farmácias - SIDAF</w:t>
    </w:r>
    <w:r>
      <w:rPr>
        <w:rFonts w:ascii="Myriad Pro" w:hAnsi="Myriad Pro" w:cs="Arial"/>
        <w:b/>
        <w:noProof/>
        <w:sz w:val="28"/>
        <w:szCs w:val="28"/>
        <w:lang w:eastAsia="pt-BR"/>
      </w:rPr>
      <w:drawing>
        <wp:inline distT="0" distB="0" distL="0" distR="0" wp14:editId="5DE19C19">
          <wp:extent cx="5610225" cy="28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28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 mc:Ignorable="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 mc:Ignorable="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B7C61" w14:textId="77777777" w:rsidR="004F1D90" w:rsidRDefault="004F1D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B2AF7"/>
    <w:multiLevelType w:val="hybridMultilevel"/>
    <w:tmpl w:val="0360F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BC3"/>
    <w:rsid w:val="000B62FA"/>
    <w:rsid w:val="000D6FDC"/>
    <w:rsid w:val="00127876"/>
    <w:rsid w:val="004D5DC1"/>
    <w:rsid w:val="004F1D90"/>
    <w:rsid w:val="004F6BC3"/>
    <w:rsid w:val="005E51B1"/>
    <w:rsid w:val="006030EA"/>
    <w:rsid w:val="00994540"/>
    <w:rsid w:val="00A700BB"/>
    <w:rsid w:val="00B25834"/>
    <w:rsid w:val="00B43CBA"/>
    <w:rsid w:val="00DD267F"/>
    <w:rsid w:val="00DF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B78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BC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F1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F1D90"/>
  </w:style>
  <w:style w:type="paragraph" w:styleId="Footer">
    <w:name w:val="footer"/>
    <w:basedOn w:val="Normal"/>
    <w:link w:val="FooterChar"/>
    <w:uiPriority w:val="99"/>
    <w:unhideWhenUsed/>
    <w:rsid w:val="004F1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D90"/>
  </w:style>
  <w:style w:type="character" w:styleId="BookTitle">
    <w:name w:val="Book Title"/>
    <w:qFormat/>
    <w:rsid w:val="004F1D90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4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Arizinho</dc:creator>
  <cp:lastModifiedBy>Rute</cp:lastModifiedBy>
  <cp:revision>5</cp:revision>
  <dcterms:created xsi:type="dcterms:W3CDTF">2010-04-16T05:13:00Z</dcterms:created>
  <dcterms:modified xsi:type="dcterms:W3CDTF">2010-04-18T13:58:00Z</dcterms:modified>
</cp:coreProperties>
</file>